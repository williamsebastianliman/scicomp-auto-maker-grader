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21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4"/>
      </w:tblGrid>
      <w:tr w:rsidR="00E0375C" w:rsidRPr="00876A58" w14:paraId="0345F1AD" w14:textId="77777777" w:rsidTr="007A54B0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9436B11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commentRangeStart w:id="0"/>
            <w:r w:rsidRPr="00032302">
              <w:rPr>
                <w:rFonts w:ascii="Arial" w:hAnsi="Arial" w:cs="Arial"/>
                <w:b/>
                <w:sz w:val="32"/>
                <w:highlight w:val="yellow"/>
                <w:lang w:val="id-ID"/>
              </w:rPr>
              <w:t>Assignment</w:t>
            </w:r>
            <w:commentRangeEnd w:id="0"/>
            <w:r w:rsidR="005E2ED2">
              <w:rPr>
                <w:rStyle w:val="CommentReference"/>
              </w:rPr>
              <w:commentReference w:id="0"/>
            </w: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2D996E42">
                  <wp:extent cx="1371557" cy="99441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4" r="2315"/>
                          <a:stretch/>
                        </pic:blipFill>
                        <pic:spPr bwMode="auto">
                          <a:xfrm>
                            <a:off x="0" y="0"/>
                            <a:ext cx="1371600" cy="994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7A54B0">
        <w:trPr>
          <w:cantSplit/>
          <w:trHeight w:val="130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7777777" w:rsidR="00321362" w:rsidRPr="00947582" w:rsidRDefault="00B67595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  <w:highlight w:val="yellow"/>
              </w:rPr>
            </w:pPr>
            <w:r w:rsidRPr="00947582">
              <w:rPr>
                <w:rFonts w:ascii="Arial Narrow" w:hAnsi="Arial Narrow" w:cs="Tahoma"/>
                <w:sz w:val="36"/>
                <w:highlight w:val="yellow"/>
              </w:rPr>
              <w:t>&lt;</w:t>
            </w:r>
            <w:r w:rsidR="001955A6"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Subject Code</w:t>
            </w:r>
            <w:r w:rsidR="001955A6" w:rsidRPr="00947582">
              <w:rPr>
                <w:rFonts w:ascii="Arial Narrow" w:hAnsi="Arial Narrow" w:cs="Tahoma"/>
                <w:sz w:val="36"/>
                <w:highlight w:val="yellow"/>
              </w:rPr>
              <w:t>1</w:t>
            </w:r>
            <w:proofErr w:type="gramStart"/>
            <w:r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&gt;</w:t>
            </w:r>
            <w:r w:rsidRPr="00947582">
              <w:rPr>
                <w:rFonts w:ascii="Arial Narrow" w:hAnsi="Arial Narrow" w:cs="Tahoma"/>
                <w:sz w:val="36"/>
                <w:highlight w:val="yellow"/>
              </w:rPr>
              <w:t>[</w:t>
            </w:r>
            <w:proofErr w:type="gramEnd"/>
            <w:r w:rsidRPr="00947582">
              <w:rPr>
                <w:rFonts w:ascii="Arial Narrow" w:hAnsi="Arial Narrow" w:cs="Tahoma"/>
                <w:sz w:val="36"/>
                <w:highlight w:val="yellow"/>
              </w:rPr>
              <w:t xml:space="preserve"> </w:t>
            </w:r>
            <w:r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 xml:space="preserve">| </w:t>
            </w:r>
            <w:r w:rsidRPr="00947582">
              <w:rPr>
                <w:rFonts w:ascii="Arial Narrow" w:hAnsi="Arial Narrow" w:cs="Tahoma"/>
                <w:sz w:val="36"/>
                <w:highlight w:val="yellow"/>
              </w:rPr>
              <w:t>&lt;</w:t>
            </w:r>
            <w:r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Subject Code2</w:t>
            </w:r>
            <w:r w:rsidRPr="00947582">
              <w:rPr>
                <w:rFonts w:ascii="Arial Narrow" w:hAnsi="Arial Narrow" w:cs="Tahoma"/>
                <w:sz w:val="36"/>
                <w:highlight w:val="yellow"/>
              </w:rPr>
              <w:t>&gt;]</w:t>
            </w:r>
          </w:p>
          <w:p w14:paraId="36656A16" w14:textId="77777777" w:rsidR="00235C36" w:rsidRPr="00876A58" w:rsidRDefault="00B67595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47582">
              <w:rPr>
                <w:rFonts w:ascii="Arial Narrow" w:hAnsi="Arial Narrow" w:cs="Tahoma"/>
                <w:sz w:val="36"/>
                <w:highlight w:val="yellow"/>
              </w:rPr>
              <w:t>&lt;</w:t>
            </w:r>
            <w:r w:rsidR="001955A6"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Subject Name</w:t>
            </w:r>
            <w:r w:rsidR="001955A6" w:rsidRPr="00947582">
              <w:rPr>
                <w:rFonts w:ascii="Arial Narrow" w:hAnsi="Arial Narrow" w:cs="Tahoma"/>
                <w:sz w:val="36"/>
                <w:highlight w:val="yellow"/>
              </w:rPr>
              <w:t>1</w:t>
            </w:r>
            <w:proofErr w:type="gramStart"/>
            <w:r w:rsidRPr="00947582">
              <w:rPr>
                <w:rFonts w:ascii="Arial Narrow" w:hAnsi="Arial Narrow" w:cs="Tahoma"/>
                <w:sz w:val="36"/>
                <w:highlight w:val="yellow"/>
              </w:rPr>
              <w:t>&gt;[</w:t>
            </w:r>
            <w:proofErr w:type="gramEnd"/>
            <w:r w:rsidRPr="00947582">
              <w:rPr>
                <w:rFonts w:ascii="Arial Narrow" w:hAnsi="Arial Narrow" w:cs="Tahoma"/>
                <w:sz w:val="36"/>
                <w:highlight w:val="yellow"/>
              </w:rPr>
              <w:t xml:space="preserve"> | &lt;</w:t>
            </w:r>
            <w:r w:rsidR="00281799"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Subject Name2</w:t>
            </w:r>
            <w:r w:rsidRPr="00947582">
              <w:rPr>
                <w:rFonts w:ascii="Arial Narrow" w:hAnsi="Arial Narrow" w:cs="Tahoma"/>
                <w:sz w:val="36"/>
                <w:highlight w:val="yellow"/>
              </w:rPr>
              <w:t>&gt;</w:t>
            </w:r>
            <w:r w:rsidR="00281799" w:rsidRPr="00947582">
              <w:rPr>
                <w:rFonts w:ascii="Arial Narrow" w:hAnsi="Arial Narrow" w:cs="Tahoma"/>
                <w:sz w:val="36"/>
                <w:highlight w:val="yellow"/>
                <w:lang w:val="id-ID"/>
              </w:rPr>
              <w:t>]</w:t>
            </w:r>
          </w:p>
        </w:tc>
        <w:tc>
          <w:tcPr>
            <w:tcW w:w="338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7A54B0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7777777" w:rsidR="00F80742" w:rsidRPr="00DF718C" w:rsidRDefault="005B66A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947582">
              <w:rPr>
                <w:rFonts w:ascii="Arial" w:hAnsi="Arial" w:cs="Arial"/>
                <w:b/>
                <w:highlight w:val="yellow"/>
              </w:rPr>
              <w:t>&lt;Department</w:t>
            </w:r>
            <w:r w:rsidR="0067443D" w:rsidRPr="00947582">
              <w:rPr>
                <w:rFonts w:ascii="Arial" w:hAnsi="Arial" w:cs="Arial"/>
                <w:b/>
                <w:highlight w:val="yellow"/>
              </w:rPr>
              <w:t>/Program</w:t>
            </w:r>
            <w:r w:rsidRPr="00947582">
              <w:rPr>
                <w:rFonts w:ascii="Arial" w:hAnsi="Arial" w:cs="Arial"/>
                <w:b/>
                <w:highlight w:val="yellow"/>
              </w:rPr>
              <w:t>&gt;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777777" w:rsidR="000732DF" w:rsidRPr="0036420F" w:rsidRDefault="0007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947582">
              <w:rPr>
                <w:rFonts w:ascii="Arial" w:hAnsi="Arial" w:cs="Arial"/>
                <w:b/>
                <w:sz w:val="20"/>
                <w:highlight w:val="yellow"/>
              </w:rPr>
              <w:t>&lt;Case Code&gt;</w:t>
            </w:r>
          </w:p>
        </w:tc>
      </w:tr>
      <w:tr w:rsidR="00E0375C" w:rsidRPr="00876A58" w14:paraId="29B361D6" w14:textId="77777777" w:rsidTr="007A54B0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7777777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947582">
              <w:rPr>
                <w:rFonts w:ascii="Arial" w:hAnsi="Arial" w:cs="Arial"/>
                <w:i/>
                <w:sz w:val="18"/>
                <w:szCs w:val="18"/>
                <w:highlight w:val="yellow"/>
                <w:lang w:val="id-ID"/>
              </w:rPr>
              <w:t>[Odd/Even/Compact]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642BF" w:rsidRPr="00947582">
              <w:rPr>
                <w:rFonts w:ascii="Arial" w:hAnsi="Arial" w:cs="Arial"/>
                <w:i/>
                <w:sz w:val="18"/>
                <w:szCs w:val="18"/>
                <w:highlight w:val="yellow"/>
                <w:lang w:val="id-ID"/>
              </w:rPr>
              <w:t>9999</w:t>
            </w:r>
            <w:r w:rsidRPr="00947582">
              <w:rPr>
                <w:rFonts w:ascii="Arial" w:hAnsi="Arial" w:cs="Arial"/>
                <w:i/>
                <w:sz w:val="18"/>
                <w:szCs w:val="18"/>
                <w:highlight w:val="yellow"/>
                <w:lang w:val="id-ID"/>
              </w:rPr>
              <w:t>/</w:t>
            </w:r>
            <w:r w:rsidR="00E642BF" w:rsidRPr="00947582">
              <w:rPr>
                <w:rFonts w:ascii="Arial" w:hAnsi="Arial" w:cs="Arial"/>
                <w:i/>
                <w:sz w:val="18"/>
                <w:szCs w:val="18"/>
                <w:highlight w:val="yellow"/>
                <w:lang w:val="id-ID"/>
              </w:rPr>
              <w:t>9999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27EA05D6" w:rsidR="00D37E0D" w:rsidRPr="001E7ABE" w:rsidRDefault="002E3324" w:rsidP="154C715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51E10C12" w:rsidRPr="154C7155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R</w:t>
            </w:r>
            <w:r w:rsidR="00D37E0D" w:rsidRPr="154C7155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evision</w:t>
            </w:r>
            <w:r w:rsidR="00A552D5" w:rsidRPr="154C715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7955AD" w:rsidRPr="154C7155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00</w:t>
            </w:r>
          </w:p>
        </w:tc>
      </w:tr>
    </w:tbl>
    <w:p w14:paraId="61BD2150" w14:textId="61DC87AD" w:rsidR="00643F75" w:rsidRPr="00FE6164" w:rsidRDefault="00643F75" w:rsidP="005B66A9">
      <w:pPr>
        <w:rPr>
          <w:sz w:val="18"/>
          <w:szCs w:val="18"/>
          <w:lang w:val="id-ID"/>
        </w:rPr>
      </w:pPr>
    </w:p>
    <w:p w14:paraId="45086512" w14:textId="64D0E4C3" w:rsidR="008B6D13" w:rsidRPr="00EC78DE" w:rsidRDefault="00C00274" w:rsidP="00EC78D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 w:rsidRPr="00EC78DE">
        <w:t>M</w:t>
      </w:r>
      <w:r w:rsidR="008B6D13" w:rsidRPr="00EC78DE">
        <w:t>ahasiswa</w:t>
      </w:r>
      <w:proofErr w:type="spellEnd"/>
      <w:r w:rsidR="008B6D13" w:rsidRPr="00EC78DE">
        <w:rPr>
          <w:lang w:val="id-ID"/>
        </w:rPr>
        <w:t xml:space="preserve"> tidak diperkenankan untuk:</w:t>
      </w:r>
    </w:p>
    <w:p w14:paraId="482B8358" w14:textId="2950222D" w:rsidR="00064D8D" w:rsidRPr="00BD6BF0" w:rsidRDefault="000B2286" w:rsidP="00EC78DE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S</w:t>
      </w:r>
      <w:r w:rsidR="00064D8D">
        <w:rPr>
          <w:rStyle w:val="longtext"/>
          <w:i/>
          <w:sz w:val="20"/>
          <w:szCs w:val="20"/>
        </w:rPr>
        <w:t>tudents are prohibited from:</w:t>
      </w:r>
    </w:p>
    <w:p w14:paraId="0BEA1A2E" w14:textId="3C815AB5" w:rsidR="00BD6BF0" w:rsidRDefault="008B6D13" w:rsidP="00BD6BF0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B</w:t>
      </w:r>
      <w:r w:rsidRPr="00EC78DE">
        <w:rPr>
          <w:lang w:val="id-ID" w:eastAsia="x-none"/>
        </w:rPr>
        <w:t xml:space="preserve">erdiskusi </w:t>
      </w:r>
      <w:r w:rsidRPr="00EC78DE">
        <w:rPr>
          <w:lang w:val="en-ID" w:eastAsia="x-none"/>
        </w:rPr>
        <w:t>dan/</w:t>
      </w:r>
      <w:proofErr w:type="spellStart"/>
      <w:r w:rsidRPr="00EC78DE">
        <w:rPr>
          <w:lang w:val="en-ID" w:eastAsia="x-none"/>
        </w:rPr>
        <w:t>atau</w:t>
      </w:r>
      <w:proofErr w:type="spellEnd"/>
      <w:r w:rsidRPr="00EC78DE">
        <w:rPr>
          <w:lang w:val="en-ID" w:eastAsia="x-none"/>
        </w:rPr>
        <w:t xml:space="preserve"> </w:t>
      </w:r>
      <w:proofErr w:type="spellStart"/>
      <w:r w:rsidRPr="00EC78DE">
        <w:rPr>
          <w:lang w:val="en-ID" w:eastAsia="x-none"/>
        </w:rPr>
        <w:t>bekerja</w:t>
      </w:r>
      <w:proofErr w:type="spellEnd"/>
      <w:r w:rsidRPr="00EC78DE">
        <w:rPr>
          <w:lang w:val="en-ID" w:eastAsia="x-none"/>
        </w:rPr>
        <w:t xml:space="preserve"> </w:t>
      </w:r>
      <w:proofErr w:type="spellStart"/>
      <w:r w:rsidRPr="00EC78DE">
        <w:rPr>
          <w:lang w:val="en-ID" w:eastAsia="x-none"/>
        </w:rPr>
        <w:t>sama</w:t>
      </w:r>
      <w:proofErr w:type="spellEnd"/>
      <w:r w:rsidRPr="00EC78DE">
        <w:rPr>
          <w:lang w:val="en-ID" w:eastAsia="x-none"/>
        </w:rPr>
        <w:t xml:space="preserve"> </w:t>
      </w:r>
      <w:r w:rsidRPr="00EC78DE">
        <w:rPr>
          <w:lang w:val="id-ID" w:eastAsia="x-none"/>
        </w:rPr>
        <w:t xml:space="preserve">dengan </w:t>
      </w:r>
      <w:proofErr w:type="spellStart"/>
      <w:r w:rsidRPr="00EC78DE">
        <w:t>mahasiswa</w:t>
      </w:r>
      <w:proofErr w:type="spellEnd"/>
      <w:r w:rsidRPr="00EC78DE">
        <w:t xml:space="preserve">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2C9445A6" w14:textId="69CA4230" w:rsidR="00064D8D" w:rsidRPr="00064D8D" w:rsidRDefault="00064D8D" w:rsidP="00BD6BF0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 w:rsidRPr="00064D8D">
        <w:rPr>
          <w:rStyle w:val="longtext"/>
          <w:i/>
          <w:iCs/>
          <w:sz w:val="20"/>
          <w:szCs w:val="20"/>
        </w:rPr>
        <w:t xml:space="preserve">Discussing and/or cooperating with other </w:t>
      </w:r>
      <w:r w:rsidR="00BB0F46">
        <w:rPr>
          <w:rStyle w:val="longtext"/>
          <w:i/>
          <w:iCs/>
          <w:sz w:val="20"/>
          <w:szCs w:val="20"/>
        </w:rPr>
        <w:t>students</w:t>
      </w:r>
      <w:r w:rsidRPr="00064D8D">
        <w:rPr>
          <w:rStyle w:val="longtext"/>
          <w:i/>
          <w:iCs/>
          <w:sz w:val="20"/>
          <w:szCs w:val="20"/>
        </w:rPr>
        <w:t>,</w:t>
      </w:r>
    </w:p>
    <w:p w14:paraId="3931276B" w14:textId="0B66D10F" w:rsidR="008B6D13" w:rsidRPr="00EC78DE" w:rsidRDefault="008B6D13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</w:t>
      </w:r>
      <w:proofErr w:type="spellStart"/>
      <w:r w:rsidRPr="00EC78DE">
        <w:t>lihat</w:t>
      </w:r>
      <w:proofErr w:type="spellEnd"/>
      <w:r w:rsidRPr="00EC78DE">
        <w:rPr>
          <w:lang w:val="id-ID"/>
        </w:rPr>
        <w:t xml:space="preserve"> </w:t>
      </w:r>
      <w:proofErr w:type="spellStart"/>
      <w:r w:rsidRPr="00EC78DE">
        <w:t>sebagian</w:t>
      </w:r>
      <w:proofErr w:type="spellEnd"/>
      <w:r w:rsidRPr="00EC78DE">
        <w:t xml:space="preserve"> </w:t>
      </w:r>
      <w:proofErr w:type="spellStart"/>
      <w:r w:rsidRPr="00EC78DE">
        <w:t>atau</w:t>
      </w:r>
      <w:proofErr w:type="spellEnd"/>
      <w:r w:rsidRPr="00EC78DE">
        <w:t xml:space="preserve"> </w:t>
      </w:r>
      <w:proofErr w:type="spellStart"/>
      <w:r w:rsidRPr="00EC78DE">
        <w:t>seluruh</w:t>
      </w:r>
      <w:proofErr w:type="spellEnd"/>
      <w:r w:rsidRPr="00EC78DE">
        <w:t xml:space="preserve"> </w:t>
      </w:r>
      <w:proofErr w:type="spellStart"/>
      <w:r w:rsidRPr="00EC78DE">
        <w:t>jawaban</w:t>
      </w:r>
      <w:proofErr w:type="spellEnd"/>
      <w:r w:rsidRPr="00EC78DE">
        <w:t xml:space="preserve"> </w:t>
      </w:r>
      <w:proofErr w:type="spellStart"/>
      <w:r w:rsidRPr="00EC78DE">
        <w:t>mahasiswa</w:t>
      </w:r>
      <w:proofErr w:type="spellEnd"/>
      <w:r w:rsidRPr="00EC78DE">
        <w:t xml:space="preserve"> </w:t>
      </w:r>
      <w:proofErr w:type="spellStart"/>
      <w:r w:rsidRPr="00EC78DE">
        <w:t>lain</w:t>
      </w:r>
      <w:r w:rsidR="005D1399" w:rsidRPr="00EC78DE">
        <w:t>nya</w:t>
      </w:r>
      <w:proofErr w:type="spellEnd"/>
      <w:r w:rsidRPr="00EC78DE">
        <w:t>,</w:t>
      </w:r>
    </w:p>
    <w:p w14:paraId="65D10BAD" w14:textId="0F5A091A" w:rsidR="00064D8D" w:rsidRPr="00064D8D" w:rsidRDefault="00064D8D" w:rsidP="00EC78DE">
      <w:pPr>
        <w:spacing w:line="360" w:lineRule="auto"/>
        <w:ind w:left="720"/>
        <w:jc w:val="both"/>
        <w:rPr>
          <w:rStyle w:val="longtext"/>
          <w:i/>
          <w:iCs/>
        </w:rPr>
      </w:pPr>
      <w:r>
        <w:rPr>
          <w:rStyle w:val="longtext"/>
          <w:i/>
          <w:iCs/>
          <w:sz w:val="20"/>
          <w:szCs w:val="20"/>
        </w:rPr>
        <w:t xml:space="preserve">Seeing a part or the whole answer from other </w:t>
      </w:r>
      <w:r w:rsidR="00BB0F46">
        <w:rPr>
          <w:rStyle w:val="longtext"/>
          <w:i/>
          <w:iCs/>
          <w:sz w:val="20"/>
          <w:szCs w:val="20"/>
        </w:rPr>
        <w:t>students</w:t>
      </w:r>
      <w:r>
        <w:rPr>
          <w:rStyle w:val="longtext"/>
          <w:i/>
          <w:iCs/>
          <w:sz w:val="20"/>
          <w:szCs w:val="20"/>
        </w:rPr>
        <w:t>,</w:t>
      </w:r>
    </w:p>
    <w:p w14:paraId="07CA29F3" w14:textId="1FF95ADE" w:rsidR="008B6D13" w:rsidRPr="00EC78DE" w:rsidRDefault="008B6D13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="000B7EDE" w:rsidRPr="00EC78DE">
        <w:rPr>
          <w:lang w:eastAsia="x-none"/>
        </w:rPr>
        <w:t>/</w:t>
      </w:r>
      <w:proofErr w:type="spellStart"/>
      <w:r w:rsidR="000B7EDE" w:rsidRPr="00EC78DE">
        <w:rPr>
          <w:lang w:eastAsia="x-none"/>
        </w:rPr>
        <w:t>atau</w:t>
      </w:r>
      <w:proofErr w:type="spellEnd"/>
      <w:r w:rsidRPr="00EC78DE">
        <w:rPr>
          <w:lang w:val="id-ID" w:eastAsia="x-none"/>
        </w:rPr>
        <w:t xml:space="preserve"> menyalin </w:t>
      </w:r>
      <w:proofErr w:type="spellStart"/>
      <w:r w:rsidR="00164997" w:rsidRPr="00EC78DE">
        <w:rPr>
          <w:lang w:eastAsia="x-none"/>
        </w:rPr>
        <w:t>jawaban</w:t>
      </w:r>
      <w:proofErr w:type="spellEnd"/>
      <w:r w:rsidR="00164997" w:rsidRPr="00EC78DE">
        <w:rPr>
          <w:lang w:eastAsia="x-none"/>
        </w:rPr>
        <w:t xml:space="preserve"> </w:t>
      </w:r>
      <w:r w:rsidRPr="00EC78DE">
        <w:rPr>
          <w:lang w:val="id-ID" w:eastAsia="x-none"/>
        </w:rPr>
        <w:t xml:space="preserve">dari </w:t>
      </w:r>
      <w:proofErr w:type="spellStart"/>
      <w:r w:rsidR="005C7990" w:rsidRPr="00EC78DE">
        <w:rPr>
          <w:lang w:eastAsia="x-none"/>
        </w:rPr>
        <w:t>buku</w:t>
      </w:r>
      <w:proofErr w:type="spellEnd"/>
      <w:r w:rsidR="005C7990" w:rsidRPr="00EC78DE">
        <w:rPr>
          <w:lang w:eastAsia="x-none"/>
        </w:rPr>
        <w:t xml:space="preserve">, </w:t>
      </w:r>
      <w:proofErr w:type="spellStart"/>
      <w:r w:rsidR="005C7990" w:rsidRPr="00EC78DE">
        <w:rPr>
          <w:lang w:eastAsia="x-none"/>
        </w:rPr>
        <w:t>catatan</w:t>
      </w:r>
      <w:proofErr w:type="spellEnd"/>
      <w:r w:rsidRPr="00EC78DE">
        <w:rPr>
          <w:lang w:val="id-ID" w:eastAsia="x-none"/>
        </w:rPr>
        <w:t xml:space="preserve">, </w:t>
      </w:r>
      <w:r w:rsidR="005C7990" w:rsidRPr="00EC78DE">
        <w:rPr>
          <w:lang w:eastAsia="x-none"/>
        </w:rPr>
        <w:t>video</w:t>
      </w:r>
      <w:r w:rsidR="00630B1D" w:rsidRPr="00EC78DE">
        <w:rPr>
          <w:lang w:eastAsia="x-none"/>
        </w:rPr>
        <w:t xml:space="preserve">, </w:t>
      </w:r>
      <w:r w:rsidRPr="00EC78DE">
        <w:rPr>
          <w:lang w:val="id-ID" w:eastAsia="x-none"/>
        </w:rPr>
        <w:t xml:space="preserve">dan </w:t>
      </w:r>
      <w:proofErr w:type="spellStart"/>
      <w:r w:rsidR="00630B1D" w:rsidRPr="00EC78DE">
        <w:rPr>
          <w:lang w:eastAsia="x-none"/>
        </w:rPr>
        <w:t>jenis</w:t>
      </w:r>
      <w:proofErr w:type="spellEnd"/>
      <w:r w:rsidR="00630B1D" w:rsidRPr="00EC78DE">
        <w:rPr>
          <w:lang w:eastAsia="x-none"/>
        </w:rPr>
        <w:t xml:space="preserve"> </w:t>
      </w:r>
      <w:proofErr w:type="spellStart"/>
      <w:r w:rsidR="005C7990" w:rsidRPr="00EC78DE">
        <w:rPr>
          <w:lang w:eastAsia="x-none"/>
        </w:rPr>
        <w:t>referensi</w:t>
      </w:r>
      <w:proofErr w:type="spellEnd"/>
      <w:r w:rsidR="005C7990" w:rsidRPr="00EC78DE">
        <w:rPr>
          <w:b/>
          <w:bCs/>
          <w:lang w:eastAsia="x-none"/>
        </w:rPr>
        <w:t xml:space="preserve">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3E6E143C" w14:textId="4CC7C854" w:rsidR="00064D8D" w:rsidRPr="00064D8D" w:rsidRDefault="00064D8D" w:rsidP="00EC78DE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</w:t>
      </w:r>
      <w:r w:rsidR="00440221">
        <w:rPr>
          <w:rStyle w:val="longtext"/>
          <w:i/>
          <w:iCs/>
          <w:sz w:val="20"/>
          <w:szCs w:val="20"/>
        </w:rPr>
        <w:t>/or</w:t>
      </w:r>
      <w:r>
        <w:rPr>
          <w:rStyle w:val="longtext"/>
          <w:i/>
          <w:iCs/>
          <w:sz w:val="20"/>
          <w:szCs w:val="20"/>
        </w:rPr>
        <w:t xml:space="preserve"> copy </w:t>
      </w:r>
      <w:r w:rsidR="00973896">
        <w:rPr>
          <w:rStyle w:val="longtext"/>
          <w:i/>
          <w:iCs/>
          <w:sz w:val="20"/>
          <w:szCs w:val="20"/>
        </w:rPr>
        <w:t xml:space="preserve">answer from </w:t>
      </w:r>
      <w:r w:rsidR="00BB0F46">
        <w:rPr>
          <w:rStyle w:val="longtext"/>
          <w:i/>
          <w:iCs/>
          <w:sz w:val="20"/>
          <w:szCs w:val="20"/>
        </w:rPr>
        <w:t xml:space="preserve">books, notes, videos, and other </w:t>
      </w:r>
      <w:r>
        <w:rPr>
          <w:rStyle w:val="longtext"/>
          <w:i/>
          <w:iCs/>
          <w:sz w:val="20"/>
          <w:szCs w:val="20"/>
        </w:rPr>
        <w:t>references</w:t>
      </w:r>
      <w:r w:rsidR="00973896">
        <w:rPr>
          <w:rStyle w:val="longtext"/>
          <w:i/>
          <w:iCs/>
          <w:sz w:val="20"/>
          <w:szCs w:val="20"/>
        </w:rPr>
        <w:t>,</w:t>
      </w:r>
    </w:p>
    <w:p w14:paraId="394ECECE" w14:textId="50BC877D" w:rsidR="008B6D13" w:rsidRPr="00EC78DE" w:rsidRDefault="008B6D13" w:rsidP="00EC78D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="00630B1D" w:rsidRPr="00EC78DE">
        <w:rPr>
          <w:lang w:eastAsia="x-none"/>
        </w:rPr>
        <w:t>/</w:t>
      </w:r>
      <w:proofErr w:type="spellStart"/>
      <w:r w:rsidR="00630B1D" w:rsidRPr="00EC78DE">
        <w:rPr>
          <w:lang w:eastAsia="x-none"/>
        </w:rPr>
        <w:t>atau</w:t>
      </w:r>
      <w:proofErr w:type="spellEnd"/>
      <w:r w:rsidRPr="00EC78DE">
        <w:rPr>
          <w:lang w:val="id-ID" w:eastAsia="x-none"/>
        </w:rPr>
        <w:t xml:space="preserve"> menyalin jawaban dari internet</w:t>
      </w:r>
      <w:r w:rsidRPr="00EC78DE">
        <w:rPr>
          <w:lang w:eastAsia="x-none"/>
        </w:rPr>
        <w:t>,</w:t>
      </w:r>
    </w:p>
    <w:p w14:paraId="1F283690" w14:textId="26EC840F" w:rsidR="00973896" w:rsidRPr="00973896" w:rsidRDefault="00973896" w:rsidP="00973896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</w:t>
      </w:r>
      <w:r w:rsidR="006A68EC">
        <w:rPr>
          <w:rStyle w:val="longtext"/>
          <w:i/>
          <w:iCs/>
          <w:sz w:val="20"/>
          <w:szCs w:val="20"/>
        </w:rPr>
        <w:t>/or</w:t>
      </w:r>
      <w:r>
        <w:rPr>
          <w:rStyle w:val="longtext"/>
          <w:i/>
          <w:iCs/>
          <w:sz w:val="20"/>
          <w:szCs w:val="20"/>
        </w:rPr>
        <w:t xml:space="preserve"> copy answer from the internet,</w:t>
      </w:r>
    </w:p>
    <w:p w14:paraId="10345D6D" w14:textId="10D20CA4" w:rsidR="00732D29" w:rsidRPr="00EC78DE" w:rsidRDefault="00732D29" w:rsidP="00EC78D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proofErr w:type="spellStart"/>
      <w:r w:rsidRPr="00EC78DE">
        <w:t>Mengumpulkan</w:t>
      </w:r>
      <w:proofErr w:type="spellEnd"/>
      <w:r w:rsidRPr="00EC78DE">
        <w:t xml:space="preserve"> </w:t>
      </w:r>
      <w:proofErr w:type="spellStart"/>
      <w:r w:rsidRPr="00EC78DE">
        <w:t>jawaban</w:t>
      </w:r>
      <w:proofErr w:type="spellEnd"/>
      <w:r w:rsidRPr="00EC78DE">
        <w:t xml:space="preserve"> </w:t>
      </w:r>
      <w:r w:rsidR="00696587" w:rsidRPr="00EC78DE">
        <w:t xml:space="preserve">yang </w:t>
      </w:r>
      <w:proofErr w:type="spellStart"/>
      <w:r w:rsidR="00D61F34" w:rsidRPr="00EC78DE">
        <w:t>tidak</w:t>
      </w:r>
      <w:proofErr w:type="spellEnd"/>
      <w:r w:rsidR="00D61F34" w:rsidRPr="00EC78DE">
        <w:t xml:space="preserve"> </w:t>
      </w:r>
      <w:proofErr w:type="spellStart"/>
      <w:r w:rsidR="00D61F34" w:rsidRPr="00EC78DE">
        <w:t>sesuai</w:t>
      </w:r>
      <w:proofErr w:type="spellEnd"/>
      <w:r w:rsidR="00D61F34" w:rsidRPr="00EC78DE">
        <w:t xml:space="preserve"> </w:t>
      </w:r>
      <w:proofErr w:type="spellStart"/>
      <w:r w:rsidR="00D61F34" w:rsidRPr="00EC78DE">
        <w:t>dengan</w:t>
      </w:r>
      <w:proofErr w:type="spellEnd"/>
      <w:r w:rsidR="00D61F34" w:rsidRPr="00EC78DE">
        <w:t xml:space="preserve"> </w:t>
      </w:r>
      <w:proofErr w:type="spellStart"/>
      <w:r w:rsidR="00D61F34" w:rsidRPr="00EC78DE">
        <w:t>tema</w:t>
      </w:r>
      <w:proofErr w:type="spellEnd"/>
      <w:r w:rsidR="00D61F34" w:rsidRPr="00EC78DE">
        <w:t xml:space="preserve"> </w:t>
      </w:r>
      <w:proofErr w:type="spellStart"/>
      <w:r w:rsidR="00D61F34" w:rsidRPr="00EC78DE">
        <w:t>soal</w:t>
      </w:r>
      <w:proofErr w:type="spellEnd"/>
      <w:r w:rsidR="00D61F34" w:rsidRPr="00EC78DE">
        <w:t>,</w:t>
      </w:r>
    </w:p>
    <w:p w14:paraId="7B85F272" w14:textId="716A679E" w:rsidR="00973896" w:rsidRPr="00973896" w:rsidRDefault="00973896" w:rsidP="00973896">
      <w:pPr>
        <w:spacing w:line="360" w:lineRule="auto"/>
        <w:ind w:left="720"/>
        <w:jc w:val="both"/>
        <w:rPr>
          <w:i/>
          <w:iCs/>
          <w:sz w:val="20"/>
          <w:szCs w:val="20"/>
        </w:rPr>
      </w:pPr>
      <w:bookmarkStart w:id="1" w:name="_Hlk119341647"/>
      <w:r>
        <w:rPr>
          <w:rStyle w:val="longtext"/>
          <w:i/>
          <w:iCs/>
          <w:sz w:val="20"/>
          <w:szCs w:val="20"/>
        </w:rPr>
        <w:t>Submitting an answer with a different theme from the given case,</w:t>
      </w:r>
    </w:p>
    <w:bookmarkEnd w:id="1"/>
    <w:p w14:paraId="0F7BB9EE" w14:textId="57B46CB5" w:rsidR="008B6D13" w:rsidRPr="00EC78DE" w:rsidRDefault="00BB0F46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r w:rsidR="008B6D13" w:rsidRPr="00EC78DE">
        <w:rPr>
          <w:lang w:val="id-ID"/>
        </w:rPr>
        <w:t xml:space="preserve">yang menyebabkan </w:t>
      </w:r>
      <w:proofErr w:type="spellStart"/>
      <w:r w:rsidR="00412564" w:rsidRPr="00EC78DE">
        <w:t>jawaban</w:t>
      </w:r>
      <w:proofErr w:type="spellEnd"/>
      <w:r w:rsidR="00412564" w:rsidRPr="00EC78DE">
        <w:t xml:space="preserve"> </w:t>
      </w:r>
      <w:r w:rsidR="008B6D13" w:rsidRPr="00EC78DE">
        <w:rPr>
          <w:lang w:val="id-ID"/>
        </w:rPr>
        <w:t xml:space="preserve">dicontek oleh orang lain </w:t>
      </w:r>
      <w:proofErr w:type="spellStart"/>
      <w:r w:rsidR="00F2252E" w:rsidRPr="00EC78DE">
        <w:t>atau</w:t>
      </w:r>
      <w:proofErr w:type="spellEnd"/>
      <w:r w:rsidR="00F2252E" w:rsidRPr="00EC78DE">
        <w:t xml:space="preserve"> </w:t>
      </w:r>
      <w:r w:rsidR="008B6D13" w:rsidRPr="00EC78DE">
        <w:rPr>
          <w:lang w:val="id-ID"/>
        </w:rPr>
        <w:t>kelompok lain</w:t>
      </w:r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disengaja</w:t>
      </w:r>
      <w:proofErr w:type="spellEnd"/>
      <w:r w:rsidR="00DB0AD1" w:rsidRPr="00EC78DE">
        <w:t>,</w:t>
      </w:r>
    </w:p>
    <w:p w14:paraId="2FDB459B" w14:textId="03161CB3" w:rsidR="00973896" w:rsidRDefault="002B7B39" w:rsidP="002B7B3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 xml:space="preserve">Doing action that could result the answer being copied by someone </w:t>
      </w:r>
      <w:r w:rsidR="00BB0F46">
        <w:rPr>
          <w:rStyle w:val="longtext"/>
          <w:i/>
          <w:iCs/>
          <w:sz w:val="20"/>
          <w:szCs w:val="20"/>
        </w:rPr>
        <w:t>or</w:t>
      </w:r>
      <w:r>
        <w:rPr>
          <w:rStyle w:val="longtext"/>
          <w:i/>
          <w:iCs/>
          <w:sz w:val="20"/>
          <w:szCs w:val="20"/>
        </w:rPr>
        <w:t xml:space="preserve"> other groups, intentionally or unintentionally,</w:t>
      </w:r>
    </w:p>
    <w:p w14:paraId="34CAB505" w14:textId="73BC1760" w:rsidR="00DB0AD1" w:rsidRPr="00EC78DE" w:rsidRDefault="00DB0AD1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Melakukan tindakan kecurangan lainnya</w:t>
      </w:r>
      <w:r w:rsidRPr="00EC78DE">
        <w:t>.</w:t>
      </w:r>
    </w:p>
    <w:p w14:paraId="269516EF" w14:textId="190481FC" w:rsidR="00502B1A" w:rsidRDefault="00502B1A" w:rsidP="00502B1A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Committing other dishonest actions.</w:t>
      </w:r>
    </w:p>
    <w:p w14:paraId="5CFB68B4" w14:textId="77777777" w:rsidR="00891FCC" w:rsidRDefault="00891FCC" w:rsidP="00F5642D">
      <w:pPr>
        <w:spacing w:line="360" w:lineRule="auto"/>
        <w:jc w:val="both"/>
        <w:rPr>
          <w:rStyle w:val="longtext"/>
          <w:i/>
          <w:iCs/>
          <w:sz w:val="20"/>
          <w:szCs w:val="20"/>
        </w:rPr>
      </w:pPr>
    </w:p>
    <w:p w14:paraId="602A8FAF" w14:textId="548B6471" w:rsidR="008B6D13" w:rsidRPr="00EC78DE" w:rsidRDefault="008B6D13" w:rsidP="00EC78DE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EC78DE">
        <w:rPr>
          <w:lang w:val="id-ID"/>
        </w:rPr>
        <w:t xml:space="preserve">Jika </w:t>
      </w:r>
      <w:proofErr w:type="spellStart"/>
      <w:r w:rsidRPr="00EC78DE">
        <w:t>mahasiswa</w:t>
      </w:r>
      <w:proofErr w:type="spellEnd"/>
      <w:r w:rsidR="001B68FE">
        <w:t xml:space="preserve"> dan/</w:t>
      </w:r>
      <w:proofErr w:type="spellStart"/>
      <w:r w:rsidR="001B68FE">
        <w:t>atau</w:t>
      </w:r>
      <w:proofErr w:type="spellEnd"/>
      <w:r w:rsidRPr="00EC78DE">
        <w:rPr>
          <w:lang w:val="id-ID"/>
        </w:rPr>
        <w:t xml:space="preserve"> terbukti melakukan </w:t>
      </w:r>
      <w:proofErr w:type="spellStart"/>
      <w:r w:rsidR="00B8717F" w:rsidRPr="00EC78DE">
        <w:t>tindakan</w:t>
      </w:r>
      <w:proofErr w:type="spellEnd"/>
      <w:r w:rsidR="00C210CB" w:rsidRPr="00EC78DE">
        <w:t xml:space="preserve"> </w:t>
      </w:r>
      <w:r w:rsidRPr="00EC78DE">
        <w:rPr>
          <w:lang w:val="id-ID"/>
        </w:rPr>
        <w:t xml:space="preserve">seperti yang </w:t>
      </w:r>
      <w:proofErr w:type="spellStart"/>
      <w:r w:rsidR="004C65B4" w:rsidRPr="00EC78DE">
        <w:t>dicantumkan</w:t>
      </w:r>
      <w:proofErr w:type="spellEnd"/>
      <w:r w:rsidRPr="00EC78DE">
        <w:rPr>
          <w:lang w:val="id-ID"/>
        </w:rPr>
        <w:t xml:space="preserve"> </w:t>
      </w:r>
      <w:r w:rsidR="004C65B4" w:rsidRPr="00EC78DE">
        <w:t xml:space="preserve">pada </w:t>
      </w:r>
      <w:r w:rsidRPr="00EC78DE">
        <w:rPr>
          <w:lang w:val="id-ID"/>
        </w:rPr>
        <w:t xml:space="preserve">butir </w:t>
      </w:r>
      <w:proofErr w:type="spellStart"/>
      <w:r w:rsidR="004C65B4" w:rsidRPr="00EC78DE">
        <w:t>ke</w:t>
      </w:r>
      <w:proofErr w:type="spellEnd"/>
      <w:r w:rsidR="004C65B4" w:rsidRPr="00EC78DE">
        <w:t>-</w:t>
      </w:r>
      <w:r w:rsidRPr="00EC78DE">
        <w:rPr>
          <w:lang w:val="id-ID"/>
        </w:rPr>
        <w:t xml:space="preserve">1, maka nilai </w:t>
      </w:r>
      <w:proofErr w:type="spellStart"/>
      <w:r w:rsidRPr="00EC78DE">
        <w:t>mahasiswa</w:t>
      </w:r>
      <w:proofErr w:type="spellEnd"/>
      <w:r w:rsidR="008E22F1" w:rsidRPr="00EC78DE">
        <w:t xml:space="preserve"> dan/</w:t>
      </w:r>
      <w:proofErr w:type="spellStart"/>
      <w:r w:rsidR="008E22F1" w:rsidRPr="00EC78DE">
        <w:t>atau</w:t>
      </w:r>
      <w:proofErr w:type="spellEnd"/>
      <w:r w:rsidR="008E22F1" w:rsidRPr="00EC78DE">
        <w:t xml:space="preserve"> </w:t>
      </w:r>
      <w:proofErr w:type="spellStart"/>
      <w:r w:rsidR="008E22F1" w:rsidRPr="00EC78DE">
        <w:t>kelompok</w:t>
      </w:r>
      <w:proofErr w:type="spellEnd"/>
      <w:r w:rsidRPr="00EC78DE">
        <w:rPr>
          <w:lang w:val="id-ID"/>
        </w:rPr>
        <w:t xml:space="preserve"> yang melakukan kecurangan</w:t>
      </w:r>
      <w:r w:rsidR="008E22F1" w:rsidRPr="00EC78DE">
        <w:t xml:space="preserve">, </w:t>
      </w:r>
      <w:proofErr w:type="spellStart"/>
      <w:r w:rsidR="008E22F1" w:rsidRPr="00EC78DE">
        <w:t>baik</w:t>
      </w:r>
      <w:proofErr w:type="spellEnd"/>
      <w:r w:rsidR="008E22F1" w:rsidRPr="00EC78DE">
        <w:t xml:space="preserve"> </w:t>
      </w:r>
      <w:r w:rsidRPr="00EC78DE">
        <w:rPr>
          <w:lang w:val="id-ID"/>
        </w:rPr>
        <w:t xml:space="preserve">menyontek </w:t>
      </w:r>
      <w:proofErr w:type="spellStart"/>
      <w:r w:rsidR="00C55773" w:rsidRPr="00EC78DE">
        <w:t>atau</w:t>
      </w:r>
      <w:proofErr w:type="spellEnd"/>
      <w:r w:rsidRPr="00EC78DE">
        <w:rPr>
          <w:lang w:val="id-ID"/>
        </w:rPr>
        <w:t xml:space="preserve"> dicontek</w:t>
      </w:r>
      <w:r w:rsidR="008E22F1" w:rsidRPr="00EC78DE">
        <w:t xml:space="preserve">, </w:t>
      </w:r>
      <w:r w:rsidRPr="00EC78DE">
        <w:rPr>
          <w:lang w:val="id-ID"/>
        </w:rPr>
        <w:t>akan di</w:t>
      </w:r>
      <w:proofErr w:type="spellStart"/>
      <w:r w:rsidR="00CE56A7" w:rsidRPr="00EC78DE">
        <w:t>nol</w:t>
      </w:r>
      <w:proofErr w:type="spellEnd"/>
      <w:r w:rsidRPr="00EC78DE">
        <w:rPr>
          <w:lang w:val="id-ID"/>
        </w:rPr>
        <w:t>kan</w:t>
      </w:r>
      <w:r w:rsidR="007A09EB" w:rsidRPr="00EC78DE">
        <w:t xml:space="preserve"> </w:t>
      </w:r>
      <w:proofErr w:type="spellStart"/>
      <w:r w:rsidR="007A09EB" w:rsidRPr="00EC78DE">
        <w:t>sesuai</w:t>
      </w:r>
      <w:proofErr w:type="spellEnd"/>
      <w:r w:rsidR="007A09EB" w:rsidRPr="00EC78DE">
        <w:t xml:space="preserve"> </w:t>
      </w:r>
      <w:proofErr w:type="spellStart"/>
      <w:r w:rsidR="007A09EB" w:rsidRPr="00EC78DE">
        <w:t>dengan</w:t>
      </w:r>
      <w:proofErr w:type="spellEnd"/>
      <w:r w:rsidR="007A09EB" w:rsidRPr="00EC78DE">
        <w:t xml:space="preserve"> </w:t>
      </w:r>
      <w:proofErr w:type="spellStart"/>
      <w:r w:rsidR="007A09EB" w:rsidRPr="00EC78DE">
        <w:t>peraturan</w:t>
      </w:r>
      <w:proofErr w:type="spellEnd"/>
      <w:r w:rsidR="007A09EB" w:rsidRPr="00EC78DE">
        <w:t xml:space="preserve"> yang </w:t>
      </w:r>
      <w:proofErr w:type="spellStart"/>
      <w:r w:rsidR="007A09EB" w:rsidRPr="00EC78DE">
        <w:t>berlaku</w:t>
      </w:r>
      <w:proofErr w:type="spellEnd"/>
      <w:r w:rsidR="007A09EB" w:rsidRPr="00EC78DE">
        <w:t>.</w:t>
      </w:r>
    </w:p>
    <w:p w14:paraId="0A33D5F7" w14:textId="7700AC36" w:rsidR="00EF649B" w:rsidRDefault="00C35DBE" w:rsidP="00DE125C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If</w:t>
      </w:r>
      <w:r w:rsidR="00DE125C">
        <w:rPr>
          <w:rStyle w:val="longtext"/>
          <w:i/>
          <w:sz w:val="20"/>
          <w:szCs w:val="20"/>
        </w:rPr>
        <w:t xml:space="preserve"> it has been proven that a</w:t>
      </w:r>
      <w:r>
        <w:rPr>
          <w:rStyle w:val="longtext"/>
          <w:i/>
          <w:sz w:val="20"/>
          <w:szCs w:val="20"/>
        </w:rPr>
        <w:t xml:space="preserve"> student </w:t>
      </w:r>
      <w:r w:rsidR="001B68FE">
        <w:rPr>
          <w:rStyle w:val="longtext"/>
          <w:i/>
          <w:sz w:val="20"/>
          <w:szCs w:val="20"/>
        </w:rPr>
        <w:t>and/or</w:t>
      </w:r>
      <w:r w:rsidR="00DE125C">
        <w:rPr>
          <w:rStyle w:val="longtext"/>
          <w:i/>
          <w:sz w:val="20"/>
          <w:szCs w:val="20"/>
        </w:rPr>
        <w:t xml:space="preserve"> group has</w:t>
      </w:r>
      <w:r w:rsidR="002514F7">
        <w:rPr>
          <w:rStyle w:val="longtext"/>
          <w:i/>
          <w:sz w:val="20"/>
          <w:szCs w:val="20"/>
        </w:rPr>
        <w:t xml:space="preserve"> committed dishonest</w:t>
      </w:r>
      <w:r>
        <w:rPr>
          <w:rStyle w:val="longtext"/>
          <w:i/>
          <w:sz w:val="20"/>
          <w:szCs w:val="20"/>
        </w:rPr>
        <w:t xml:space="preserve"> actions</w:t>
      </w:r>
      <w:r w:rsidR="002514F7">
        <w:rPr>
          <w:rStyle w:val="longtext"/>
          <w:i/>
          <w:sz w:val="20"/>
          <w:szCs w:val="20"/>
        </w:rPr>
        <w:t xml:space="preserve"> </w:t>
      </w:r>
      <w:r w:rsidR="00DE125C">
        <w:rPr>
          <w:rStyle w:val="longtext"/>
          <w:i/>
          <w:sz w:val="20"/>
          <w:szCs w:val="20"/>
        </w:rPr>
        <w:t xml:space="preserve">outlined in point 1 </w:t>
      </w:r>
      <w:r w:rsidR="002514F7">
        <w:rPr>
          <w:rStyle w:val="longtext"/>
          <w:i/>
          <w:sz w:val="20"/>
          <w:szCs w:val="20"/>
        </w:rPr>
        <w:t>above</w:t>
      </w:r>
      <w:r w:rsidR="00DE125C">
        <w:rPr>
          <w:rStyle w:val="longtext"/>
          <w:i/>
          <w:sz w:val="20"/>
          <w:szCs w:val="20"/>
        </w:rPr>
        <w:t>, the students and/or groups related to the incident, regardless of which one copies or has their answer copied, will be issued a</w:t>
      </w:r>
      <w:r w:rsidR="00A407CC">
        <w:rPr>
          <w:rStyle w:val="longtext"/>
          <w:i/>
          <w:sz w:val="20"/>
          <w:szCs w:val="20"/>
        </w:rPr>
        <w:t xml:space="preserve"> score of</w:t>
      </w:r>
      <w:r w:rsidR="00DE125C">
        <w:rPr>
          <w:rStyle w:val="longtext"/>
          <w:i/>
          <w:sz w:val="20"/>
          <w:szCs w:val="20"/>
        </w:rPr>
        <w:t xml:space="preserve"> </w:t>
      </w:r>
      <w:r w:rsidR="00A407CC" w:rsidRPr="00F5642D">
        <w:rPr>
          <w:rStyle w:val="longtext"/>
          <w:i/>
          <w:sz w:val="20"/>
          <w:szCs w:val="20"/>
        </w:rPr>
        <w:t>z</w:t>
      </w:r>
      <w:r w:rsidR="00DE125C" w:rsidRPr="00F5642D">
        <w:rPr>
          <w:rStyle w:val="longtext"/>
          <w:i/>
          <w:sz w:val="20"/>
          <w:szCs w:val="20"/>
        </w:rPr>
        <w:t>ero</w:t>
      </w:r>
      <w:r w:rsidR="00DE125C">
        <w:rPr>
          <w:rStyle w:val="longtext"/>
          <w:i/>
          <w:sz w:val="20"/>
          <w:szCs w:val="20"/>
        </w:rPr>
        <w:t xml:space="preserve"> according to the regulation</w:t>
      </w:r>
      <w:r w:rsidR="007B65CC">
        <w:rPr>
          <w:rStyle w:val="longtext"/>
          <w:i/>
          <w:sz w:val="20"/>
          <w:szCs w:val="20"/>
        </w:rPr>
        <w:t>.</w:t>
      </w:r>
    </w:p>
    <w:p w14:paraId="16961D69" w14:textId="77777777" w:rsidR="00891FCC" w:rsidRPr="00DE125C" w:rsidRDefault="00891FCC" w:rsidP="00F5642D">
      <w:pPr>
        <w:spacing w:line="360" w:lineRule="auto"/>
        <w:jc w:val="both"/>
        <w:rPr>
          <w:i/>
          <w:sz w:val="20"/>
          <w:szCs w:val="20"/>
        </w:rPr>
      </w:pPr>
    </w:p>
    <w:p w14:paraId="32303F7C" w14:textId="70D5308D" w:rsidR="00702A31" w:rsidRPr="00EC78DE" w:rsidRDefault="0020577A" w:rsidP="00EC78D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 w:rsidRPr="00EC78DE">
        <w:t>Jawaban</w:t>
      </w:r>
      <w:proofErr w:type="spellEnd"/>
      <w:r w:rsidRPr="00EC78DE">
        <w:t xml:space="preserve"> yang </w:t>
      </w:r>
      <w:proofErr w:type="spellStart"/>
      <w:r w:rsidR="007D27B8" w:rsidRPr="00EC78DE">
        <w:t>dapat</w:t>
      </w:r>
      <w:proofErr w:type="spellEnd"/>
      <w:r w:rsidR="007D27B8" w:rsidRPr="00EC78DE">
        <w:t xml:space="preserve"> </w:t>
      </w:r>
      <w:proofErr w:type="spellStart"/>
      <w:r w:rsidR="009D1765">
        <w:t>diterima</w:t>
      </w:r>
      <w:proofErr w:type="spellEnd"/>
      <w:r w:rsidR="009D1765">
        <w:t xml:space="preserve"> dan </w:t>
      </w:r>
      <w:proofErr w:type="spellStart"/>
      <w:r w:rsidR="007D27B8" w:rsidRPr="00EC78DE">
        <w:t>dinilai</w:t>
      </w:r>
      <w:proofErr w:type="spellEnd"/>
      <w:r w:rsidR="007D27B8" w:rsidRPr="00EC78DE">
        <w:t xml:space="preserve"> </w:t>
      </w:r>
      <w:proofErr w:type="spellStart"/>
      <w:r w:rsidR="006479A2" w:rsidRPr="00EC78DE">
        <w:t>adalah</w:t>
      </w:r>
      <w:proofErr w:type="spellEnd"/>
      <w:r w:rsidR="006479A2" w:rsidRPr="00EC78DE">
        <w:t xml:space="preserve"> </w:t>
      </w:r>
      <w:proofErr w:type="spellStart"/>
      <w:r w:rsidR="006479A2" w:rsidRPr="00EC78DE">
        <w:t>jawaban</w:t>
      </w:r>
      <w:proofErr w:type="spellEnd"/>
      <w:r w:rsidR="006479A2" w:rsidRPr="00EC78DE">
        <w:t xml:space="preserve"> yang </w:t>
      </w:r>
      <w:proofErr w:type="spellStart"/>
      <w:r w:rsidR="006479A2" w:rsidRPr="00EC78DE">
        <w:t>dikumpulkan</w:t>
      </w:r>
      <w:proofErr w:type="spellEnd"/>
      <w:r w:rsidR="006479A2" w:rsidRPr="00EC78DE">
        <w:t xml:space="preserve"> </w:t>
      </w:r>
      <w:proofErr w:type="spellStart"/>
      <w:r w:rsidR="007D27B8" w:rsidRPr="00EC78DE">
        <w:t>sebelum</w:t>
      </w:r>
      <w:proofErr w:type="spellEnd"/>
      <w:r w:rsidR="007D27B8" w:rsidRPr="00EC78DE">
        <w:t xml:space="preserve"> </w:t>
      </w:r>
      <w:r w:rsidR="006479A2" w:rsidRPr="00EC78DE">
        <w:t xml:space="preserve">batas </w:t>
      </w:r>
      <w:proofErr w:type="spellStart"/>
      <w:r w:rsidR="006479A2" w:rsidRPr="00EC78DE">
        <w:t>waktu</w:t>
      </w:r>
      <w:proofErr w:type="spellEnd"/>
      <w:r w:rsidR="006479A2" w:rsidRPr="00EC78DE">
        <w:t xml:space="preserve"> yang </w:t>
      </w:r>
      <w:proofErr w:type="spellStart"/>
      <w:r w:rsidR="006479A2" w:rsidRPr="00EC78DE">
        <w:t>telah</w:t>
      </w:r>
      <w:proofErr w:type="spellEnd"/>
      <w:r w:rsidR="006479A2" w:rsidRPr="00EC78DE">
        <w:t xml:space="preserve"> </w:t>
      </w:r>
      <w:proofErr w:type="spellStart"/>
      <w:r w:rsidR="006479A2" w:rsidRPr="00EC78DE">
        <w:t>ditentukan</w:t>
      </w:r>
      <w:proofErr w:type="spellEnd"/>
      <w:r w:rsidR="006479A2" w:rsidRPr="00EC78DE">
        <w:t>.</w:t>
      </w:r>
    </w:p>
    <w:p w14:paraId="4223A679" w14:textId="66729A6A" w:rsidR="00B955CC" w:rsidRPr="00C72AC1" w:rsidRDefault="004572A4" w:rsidP="00BB0F46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bookmarkStart w:id="2" w:name="_Hlk119341489"/>
      <w:bookmarkStart w:id="3" w:name="_Hlk58908782"/>
      <w:r>
        <w:rPr>
          <w:rStyle w:val="longtext"/>
          <w:i/>
          <w:sz w:val="20"/>
          <w:szCs w:val="20"/>
        </w:rPr>
        <w:t>The answer must be submitted before the designated deadline to be accepted and graded</w:t>
      </w:r>
      <w:r>
        <w:rPr>
          <w:rStyle w:val="longtext"/>
          <w:i/>
          <w:iCs/>
          <w:sz w:val="20"/>
          <w:szCs w:val="20"/>
        </w:rPr>
        <w:t>,</w:t>
      </w:r>
    </w:p>
    <w:bookmarkEnd w:id="2"/>
    <w:p w14:paraId="29DA81E4" w14:textId="60D3ADB6" w:rsidR="00137B00" w:rsidRPr="004572A4" w:rsidRDefault="009D1765" w:rsidP="00734A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 w:rsidR="005D7069">
        <w:t>berdasarkan</w:t>
      </w:r>
      <w:proofErr w:type="spellEnd"/>
      <w:r w:rsidR="005D7069">
        <w:t xml:space="preserve"> </w:t>
      </w:r>
      <w:proofErr w:type="spellStart"/>
      <w:r w:rsidR="00B22169">
        <w:t>teknik</w:t>
      </w:r>
      <w:proofErr w:type="spellEnd"/>
      <w:r w:rsidR="00F81750">
        <w:t xml:space="preserve"> yang </w:t>
      </w:r>
      <w:proofErr w:type="spellStart"/>
      <w:r w:rsidR="00F81750">
        <w:t>diajarkan</w:t>
      </w:r>
      <w:proofErr w:type="spellEnd"/>
      <w:r w:rsidR="00F81750">
        <w:t xml:space="preserve"> </w:t>
      </w:r>
      <w:proofErr w:type="spellStart"/>
      <w:r w:rsidR="00F81750">
        <w:t>dalam</w:t>
      </w:r>
      <w:proofErr w:type="spellEnd"/>
      <w:r w:rsidR="00F81750">
        <w:t xml:space="preserve"> </w:t>
      </w:r>
      <w:proofErr w:type="spellStart"/>
      <w:r w:rsidR="00B22169">
        <w:t>praktikum</w:t>
      </w:r>
      <w:proofErr w:type="spellEnd"/>
      <w:r w:rsidR="00B22169">
        <w:t xml:space="preserve"> </w:t>
      </w:r>
      <w:proofErr w:type="spellStart"/>
      <w:r w:rsidR="00DF1FC4">
        <w:t>dengan</w:t>
      </w:r>
      <w:proofErr w:type="spellEnd"/>
      <w:r w:rsidR="00DF1FC4">
        <w:t xml:space="preserve"> </w:t>
      </w:r>
      <w:proofErr w:type="spellStart"/>
      <w:r w:rsidR="00B22169">
        <w:t>menggunakan</w:t>
      </w:r>
      <w:proofErr w:type="spellEnd"/>
      <w:r w:rsidR="00B22169">
        <w:t xml:space="preserve"> software yang </w:t>
      </w:r>
      <w:proofErr w:type="spellStart"/>
      <w:r w:rsidR="00690297">
        <w:t>telah</w:t>
      </w:r>
      <w:proofErr w:type="spellEnd"/>
      <w:r w:rsidR="005D0BD6">
        <w:t xml:space="preserve"> </w:t>
      </w:r>
      <w:proofErr w:type="spellStart"/>
      <w:r w:rsidR="005D0BD6">
        <w:t>ditentukan</w:t>
      </w:r>
      <w:proofErr w:type="spellEnd"/>
      <w:r w:rsidR="005D0BD6">
        <w:t>.</w:t>
      </w:r>
    </w:p>
    <w:p w14:paraId="0C2655B8" w14:textId="14FA5401" w:rsidR="009D1765" w:rsidRDefault="004572A4" w:rsidP="004572A4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r w:rsidRPr="004572A4">
        <w:rPr>
          <w:rStyle w:val="longtext"/>
          <w:i/>
          <w:sz w:val="20"/>
          <w:szCs w:val="20"/>
        </w:rPr>
        <w:t xml:space="preserve">The </w:t>
      </w:r>
      <w:r>
        <w:rPr>
          <w:rStyle w:val="longtext"/>
          <w:i/>
          <w:sz w:val="20"/>
          <w:szCs w:val="20"/>
        </w:rPr>
        <w:t>scoring will be based on the materials taught during the practicum classes using the designated software</w:t>
      </w:r>
      <w:r w:rsidRPr="004572A4">
        <w:rPr>
          <w:rStyle w:val="longtext"/>
          <w:i/>
          <w:iCs/>
          <w:sz w:val="20"/>
          <w:szCs w:val="20"/>
        </w:rPr>
        <w:t>.</w:t>
      </w:r>
      <w:r>
        <w:rPr>
          <w:rStyle w:val="longtext"/>
          <w:i/>
          <w:iCs/>
          <w:sz w:val="20"/>
          <w:szCs w:val="20"/>
        </w:rPr>
        <w:t xml:space="preserve"> Using different software than requested may result in your answer not being graded</w:t>
      </w:r>
      <w:r w:rsidR="005B5189">
        <w:rPr>
          <w:rStyle w:val="longtext"/>
          <w:i/>
          <w:iCs/>
          <w:sz w:val="20"/>
          <w:szCs w:val="20"/>
        </w:rPr>
        <w:t>.</w:t>
      </w:r>
    </w:p>
    <w:p w14:paraId="3D2EBE53" w14:textId="04D1E131" w:rsidR="00B955CC" w:rsidRPr="004572A4" w:rsidRDefault="00B955CC" w:rsidP="00F5642D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p w14:paraId="4C03AC31" w14:textId="77777777" w:rsidR="004A7DA4" w:rsidRDefault="00295D46" w:rsidP="004A7D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eastAsia="x-none"/>
        </w:rPr>
        <w:t xml:space="preserve">Jika </w:t>
      </w:r>
      <w:r w:rsidR="00734A13">
        <w:rPr>
          <w:lang w:val="id-ID" w:eastAsia="x-none"/>
        </w:rPr>
        <w:t xml:space="preserve">Anda tidak membaca peraturan ini, maka Anda dianggap </w:t>
      </w:r>
      <w:proofErr w:type="spellStart"/>
      <w:r w:rsidR="004B38E2">
        <w:rPr>
          <w:lang w:eastAsia="x-none"/>
        </w:rPr>
        <w:t>sudah</w:t>
      </w:r>
      <w:proofErr w:type="spellEnd"/>
      <w:r w:rsidR="00734A13">
        <w:rPr>
          <w:lang w:val="id-ID" w:eastAsia="x-none"/>
        </w:rPr>
        <w:t xml:space="preserve"> membaca dan menyetujuinya</w:t>
      </w:r>
      <w:r>
        <w:rPr>
          <w:lang w:eastAsia="x-none"/>
        </w:rPr>
        <w:t>.</w:t>
      </w:r>
    </w:p>
    <w:p w14:paraId="3717EF04" w14:textId="0BC2E446" w:rsidR="004A7DA4" w:rsidRDefault="004A7DA4" w:rsidP="004A7DA4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bookmarkStart w:id="4" w:name="_Hlk119341534"/>
      <w:r>
        <w:rPr>
          <w:rStyle w:val="longtext"/>
          <w:i/>
          <w:sz w:val="20"/>
          <w:szCs w:val="20"/>
        </w:rPr>
        <w:t>By taking this exam, you agree to these regulations, regardless of whether you have read it or not</w:t>
      </w:r>
      <w:r w:rsidR="00F42436">
        <w:rPr>
          <w:rStyle w:val="longtext"/>
          <w:i/>
          <w:sz w:val="20"/>
          <w:szCs w:val="20"/>
        </w:rPr>
        <w:t>.</w:t>
      </w:r>
    </w:p>
    <w:p w14:paraId="61F339E7" w14:textId="6325D5B0" w:rsidR="00B955CC" w:rsidRPr="00F5642D" w:rsidRDefault="00B955CC" w:rsidP="00F5642D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bookmarkEnd w:id="3"/>
    <w:bookmarkEnd w:id="4"/>
    <w:p w14:paraId="0EBBA13C" w14:textId="77777777" w:rsidR="005B5AFB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</w:t>
      </w:r>
      <w:r>
        <w:t>:</w:t>
      </w:r>
    </w:p>
    <w:p w14:paraId="4F252C06" w14:textId="3C4D1460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lang w:val="id-ID"/>
        </w:rPr>
      </w:pPr>
      <w:r>
        <w:rPr>
          <w:rStyle w:val="longtext"/>
          <w:i/>
          <w:sz w:val="20"/>
          <w:szCs w:val="20"/>
        </w:rPr>
        <w:t>The</w:t>
      </w:r>
      <w:r w:rsidRPr="004A7DA4">
        <w:rPr>
          <w:rStyle w:val="longtext"/>
          <w:i/>
          <w:sz w:val="20"/>
          <w:szCs w:val="20"/>
        </w:rPr>
        <w:t xml:space="preserve"> </w:t>
      </w:r>
      <w:r w:rsidR="00BB0F46">
        <w:rPr>
          <w:rStyle w:val="longtext"/>
          <w:i/>
          <w:sz w:val="20"/>
          <w:szCs w:val="20"/>
        </w:rPr>
        <w:t xml:space="preserve">score </w:t>
      </w:r>
      <w:r>
        <w:rPr>
          <w:rStyle w:val="longtext"/>
          <w:i/>
          <w:sz w:val="20"/>
          <w:szCs w:val="20"/>
        </w:rPr>
        <w:t>will be distributed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B5AFB" w:rsidRPr="007E1E52" w14:paraId="4CB4B958" w14:textId="77777777" w:rsidTr="0036570E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016C8FB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6529271D" w14:textId="77777777" w:rsidR="005B5AFB" w:rsidRPr="007E1E52" w:rsidRDefault="005B5AFB" w:rsidP="0036570E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6CE6CE2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83402C6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E5B5CB1" w14:textId="77777777" w:rsidR="005B5AFB" w:rsidRPr="002B1798" w:rsidRDefault="005B5AFB" w:rsidP="0036570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1FFC853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B5AFB" w:rsidRPr="007E1E52" w14:paraId="47A00A8A" w14:textId="77777777" w:rsidTr="0036570E">
        <w:trPr>
          <w:trHeight w:val="448"/>
        </w:trPr>
        <w:tc>
          <w:tcPr>
            <w:tcW w:w="3005" w:type="dxa"/>
            <w:vAlign w:val="center"/>
          </w:tcPr>
          <w:p w14:paraId="4C3750B8" w14:textId="77777777" w:rsidR="005B5AFB" w:rsidRPr="006B6239" w:rsidRDefault="005B5AFB" w:rsidP="0036570E">
            <w:pPr>
              <w:jc w:val="center"/>
              <w:rPr>
                <w:bCs/>
                <w:highlight w:val="yellow"/>
              </w:rPr>
            </w:pPr>
            <w:r w:rsidRPr="006B6239">
              <w:rPr>
                <w:bCs/>
                <w:highlight w:val="yellow"/>
              </w:rPr>
              <w:t>100%</w:t>
            </w:r>
          </w:p>
        </w:tc>
        <w:tc>
          <w:tcPr>
            <w:tcW w:w="3005" w:type="dxa"/>
            <w:vAlign w:val="center"/>
          </w:tcPr>
          <w:p w14:paraId="012074F8" w14:textId="77777777" w:rsidR="005B5AFB" w:rsidRPr="006B6239" w:rsidRDefault="005B5AFB" w:rsidP="0036570E">
            <w:pPr>
              <w:jc w:val="center"/>
              <w:rPr>
                <w:bCs/>
                <w:highlight w:val="yellow"/>
              </w:rPr>
            </w:pPr>
            <w:r w:rsidRPr="006B6239">
              <w:rPr>
                <w:bCs/>
                <w:highlight w:val="yellow"/>
              </w:rPr>
              <w:t>-</w:t>
            </w:r>
          </w:p>
        </w:tc>
        <w:tc>
          <w:tcPr>
            <w:tcW w:w="3005" w:type="dxa"/>
            <w:vAlign w:val="center"/>
          </w:tcPr>
          <w:p w14:paraId="55340491" w14:textId="77777777" w:rsidR="005B5AFB" w:rsidRPr="006B6239" w:rsidRDefault="005B5AFB" w:rsidP="0036570E">
            <w:pPr>
              <w:jc w:val="center"/>
              <w:rPr>
                <w:bCs/>
                <w:highlight w:val="yellow"/>
              </w:rPr>
            </w:pPr>
            <w:r w:rsidRPr="006B6239">
              <w:rPr>
                <w:bCs/>
                <w:highlight w:val="yellow"/>
              </w:rPr>
              <w:t>-</w:t>
            </w:r>
          </w:p>
        </w:tc>
      </w:tr>
    </w:tbl>
    <w:p w14:paraId="61C12998" w14:textId="77777777" w:rsidR="005B5AFB" w:rsidRPr="00D23F8D" w:rsidRDefault="005B5AFB" w:rsidP="005B5AFB">
      <w:pPr>
        <w:spacing w:line="360" w:lineRule="auto"/>
        <w:jc w:val="both"/>
        <w:rPr>
          <w:sz w:val="18"/>
          <w:szCs w:val="18"/>
          <w:lang w:val="id-ID"/>
        </w:rPr>
      </w:pPr>
    </w:p>
    <w:p w14:paraId="4A65A7C6" w14:textId="77777777" w:rsidR="005B5AFB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8E244ED" w14:textId="77777777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lang w:val="id-ID"/>
        </w:rPr>
      </w:pPr>
      <w:bookmarkStart w:id="5" w:name="_Hlk119341559"/>
      <w:r w:rsidRPr="00A031F5">
        <w:rPr>
          <w:rStyle w:val="longtext"/>
          <w:i/>
          <w:sz w:val="20"/>
          <w:szCs w:val="20"/>
        </w:rPr>
        <w:t>Th</w:t>
      </w:r>
      <w:r>
        <w:rPr>
          <w:rStyle w:val="longtext"/>
          <w:i/>
          <w:sz w:val="20"/>
          <w:szCs w:val="20"/>
        </w:rPr>
        <w:t>is course uses the following software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5B5AFB" w14:paraId="0E415DFF" w14:textId="77777777" w:rsidTr="0036570E">
        <w:trPr>
          <w:trHeight w:val="504"/>
        </w:trPr>
        <w:tc>
          <w:tcPr>
            <w:tcW w:w="9025" w:type="dxa"/>
            <w:shd w:val="clear" w:color="auto" w:fill="D9D9D9" w:themeFill="background1" w:themeFillShade="D9"/>
          </w:tcPr>
          <w:bookmarkEnd w:id="5"/>
          <w:p w14:paraId="5B7B0473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19668D24" w14:textId="77777777" w:rsidR="005B5AFB" w:rsidRPr="00290165" w:rsidRDefault="005B5AFB" w:rsidP="0036570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B5AFB" w14:paraId="64D289D3" w14:textId="77777777" w:rsidTr="0036570E">
        <w:trPr>
          <w:trHeight w:val="1286"/>
        </w:trPr>
        <w:tc>
          <w:tcPr>
            <w:tcW w:w="9025" w:type="dxa"/>
            <w:vAlign w:val="center"/>
          </w:tcPr>
          <w:p w14:paraId="7CBFB0C9" w14:textId="77777777" w:rsidR="005B5AFB" w:rsidRDefault="005B5AFB" w:rsidP="0036570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Software 1</w:t>
            </w:r>
          </w:p>
          <w:p w14:paraId="60EE1537" w14:textId="77777777" w:rsidR="005B5AFB" w:rsidRDefault="005B5AFB" w:rsidP="0036570E">
            <w:pPr>
              <w:rPr>
                <w:bCs/>
                <w:color w:val="000000"/>
                <w:highlight w:val="yellow"/>
              </w:rPr>
            </w:pPr>
            <w:r>
              <w:rPr>
                <w:bCs/>
                <w:color w:val="000000"/>
                <w:highlight w:val="yellow"/>
              </w:rPr>
              <w:t>Software 2</w:t>
            </w:r>
          </w:p>
          <w:p w14:paraId="28B0C51C" w14:textId="77777777" w:rsidR="005B5AFB" w:rsidRDefault="005B5AFB" w:rsidP="0036570E">
            <w:pPr>
              <w:rPr>
                <w:bCs/>
                <w:color w:val="000000"/>
                <w:highlight w:val="yellow"/>
              </w:rPr>
            </w:pPr>
            <w:r>
              <w:rPr>
                <w:bCs/>
                <w:color w:val="000000"/>
                <w:highlight w:val="yellow"/>
              </w:rPr>
              <w:t>Software 3</w:t>
            </w:r>
          </w:p>
          <w:p w14:paraId="20868CC1" w14:textId="77777777" w:rsidR="005B5AFB" w:rsidRPr="0009270D" w:rsidRDefault="005B5AFB" w:rsidP="0036570E">
            <w:pPr>
              <w:rPr>
                <w:bCs/>
                <w:highlight w:val="yellow"/>
              </w:rPr>
            </w:pPr>
            <w:proofErr w:type="spellStart"/>
            <w:r>
              <w:rPr>
                <w:bCs/>
                <w:color w:val="000000"/>
                <w:highlight w:val="yellow"/>
              </w:rPr>
              <w:t>etc</w:t>
            </w:r>
            <w:proofErr w:type="spellEnd"/>
          </w:p>
        </w:tc>
      </w:tr>
    </w:tbl>
    <w:p w14:paraId="7BFE48F4" w14:textId="77777777" w:rsidR="005B5AFB" w:rsidRPr="00B57FC4" w:rsidRDefault="005B5AFB" w:rsidP="005B5AF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6541A8A8" w14:textId="77777777" w:rsidR="005B5AFB" w:rsidRPr="00D23F8D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r w:rsidRPr="00D23F8D">
        <w:rPr>
          <w:lang w:val="id-ID"/>
        </w:rPr>
        <w:t>harus</w:t>
      </w:r>
      <w:r>
        <w:t xml:space="preserve"> </w:t>
      </w:r>
      <w:proofErr w:type="spellStart"/>
      <w:r>
        <w:t>dikumpulkan</w:t>
      </w:r>
      <w:proofErr w:type="spellEnd"/>
      <w:r w:rsidRPr="00D23F8D">
        <w:t xml:space="preserve"> </w:t>
      </w:r>
      <w:proofErr w:type="spellStart"/>
      <w:r w:rsidRPr="00D23F8D">
        <w:t>untuk</w:t>
      </w:r>
      <w:proofErr w:type="spellEnd"/>
      <w:r w:rsidRPr="00D23F8D">
        <w:t xml:space="preserve"> </w:t>
      </w:r>
      <w:proofErr w:type="spellStart"/>
      <w:r w:rsidRPr="00D23F8D">
        <w:t>matakuliah</w:t>
      </w:r>
      <w:proofErr w:type="spellEnd"/>
      <w:r w:rsidRPr="00D23F8D">
        <w:t xml:space="preserve"> </w:t>
      </w:r>
      <w:proofErr w:type="spellStart"/>
      <w:r w:rsidRPr="00D23F8D">
        <w:t>ini</w:t>
      </w:r>
      <w:proofErr w:type="spellEnd"/>
      <w:r w:rsidRPr="00D23F8D">
        <w:t xml:space="preserve"> </w:t>
      </w:r>
      <w:proofErr w:type="spellStart"/>
      <w:r w:rsidRPr="00D23F8D">
        <w:t>adalah</w:t>
      </w:r>
      <w:proofErr w:type="spellEnd"/>
      <w:r w:rsidRPr="00D23F8D">
        <w:t xml:space="preserve"> </w:t>
      </w:r>
      <w:proofErr w:type="spellStart"/>
      <w:r w:rsidRPr="00D23F8D">
        <w:t>sebagai</w:t>
      </w:r>
      <w:proofErr w:type="spellEnd"/>
      <w:r w:rsidRPr="00D23F8D">
        <w:t xml:space="preserve"> </w:t>
      </w:r>
      <w:proofErr w:type="spellStart"/>
      <w:r w:rsidRPr="00D23F8D">
        <w:t>berikut</w:t>
      </w:r>
      <w:proofErr w:type="spellEnd"/>
      <w:r w:rsidRPr="00D23F8D">
        <w:t>:</w:t>
      </w:r>
    </w:p>
    <w:p w14:paraId="22F02427" w14:textId="28AE5BA4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Your answers must be in the following file extensions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B5AFB" w14:paraId="3EBCE461" w14:textId="77777777" w:rsidTr="0036570E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1A7ADF4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48C955E9" w14:textId="77777777" w:rsidR="005B5AFB" w:rsidRPr="007E1E52" w:rsidRDefault="005B5AFB" w:rsidP="0036570E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EF1B79D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4A1DF86C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AD020C5" w14:textId="77777777" w:rsidR="005B5AFB" w:rsidRPr="002B1798" w:rsidRDefault="005B5AFB" w:rsidP="0036570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1D862818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B5AFB" w14:paraId="38D64118" w14:textId="77777777" w:rsidTr="0036570E">
        <w:trPr>
          <w:trHeight w:val="758"/>
        </w:trPr>
        <w:tc>
          <w:tcPr>
            <w:tcW w:w="3005" w:type="dxa"/>
            <w:vAlign w:val="center"/>
          </w:tcPr>
          <w:p w14:paraId="6F9237E6" w14:textId="77777777" w:rsidR="005B5AFB" w:rsidRPr="00FD4E83" w:rsidRDefault="005B5AFB" w:rsidP="0036570E">
            <w:pPr>
              <w:rPr>
                <w:bCs/>
                <w:highlight w:val="yellow"/>
              </w:rPr>
            </w:pPr>
            <w:r>
              <w:rPr>
                <w:bCs/>
                <w:highlight w:val="yellow"/>
              </w:rPr>
              <w:t xml:space="preserve">Extension </w:t>
            </w:r>
            <w:r w:rsidRPr="00FD4E83">
              <w:rPr>
                <w:bCs/>
                <w:highlight w:val="yellow"/>
              </w:rPr>
              <w:t xml:space="preserve">File 1, </w:t>
            </w:r>
            <w:r>
              <w:rPr>
                <w:bCs/>
                <w:highlight w:val="yellow"/>
              </w:rPr>
              <w:t xml:space="preserve">Extension </w:t>
            </w:r>
            <w:r w:rsidRPr="00FD4E83">
              <w:rPr>
                <w:bCs/>
                <w:highlight w:val="yellow"/>
              </w:rPr>
              <w:t xml:space="preserve">File </w:t>
            </w:r>
            <w:r>
              <w:rPr>
                <w:bCs/>
                <w:highlight w:val="yellow"/>
              </w:rPr>
              <w:t>2</w:t>
            </w:r>
            <w:r w:rsidRPr="00FD4E83">
              <w:rPr>
                <w:bCs/>
                <w:highlight w:val="yellow"/>
              </w:rPr>
              <w:t xml:space="preserve">, </w:t>
            </w:r>
            <w:r>
              <w:rPr>
                <w:bCs/>
                <w:highlight w:val="yellow"/>
              </w:rPr>
              <w:t xml:space="preserve">Extension </w:t>
            </w:r>
            <w:r w:rsidRPr="00FD4E83">
              <w:rPr>
                <w:bCs/>
                <w:highlight w:val="yellow"/>
              </w:rPr>
              <w:t xml:space="preserve">File </w:t>
            </w:r>
            <w:r>
              <w:rPr>
                <w:bCs/>
                <w:highlight w:val="yellow"/>
              </w:rPr>
              <w:t>3</w:t>
            </w:r>
            <w:r w:rsidRPr="00FD4E83">
              <w:rPr>
                <w:bCs/>
                <w:highlight w:val="yellow"/>
              </w:rPr>
              <w:t xml:space="preserve">, </w:t>
            </w:r>
            <w:proofErr w:type="spellStart"/>
            <w:r w:rsidRPr="00FD4E83">
              <w:rPr>
                <w:bCs/>
                <w:highlight w:val="yellow"/>
              </w:rPr>
              <w:t>etc</w:t>
            </w:r>
            <w:proofErr w:type="spellEnd"/>
          </w:p>
        </w:tc>
        <w:tc>
          <w:tcPr>
            <w:tcW w:w="3005" w:type="dxa"/>
            <w:vAlign w:val="center"/>
          </w:tcPr>
          <w:p w14:paraId="57776A84" w14:textId="77777777" w:rsidR="005B5AFB" w:rsidRPr="00FD4E83" w:rsidRDefault="005B5AFB" w:rsidP="0036570E">
            <w:pPr>
              <w:jc w:val="center"/>
              <w:rPr>
                <w:bCs/>
                <w:highlight w:val="yellow"/>
              </w:rPr>
            </w:pPr>
            <w:r w:rsidRPr="00FD4E83">
              <w:rPr>
                <w:bCs/>
                <w:highlight w:val="yellow"/>
              </w:rPr>
              <w:t>-</w:t>
            </w:r>
          </w:p>
        </w:tc>
        <w:tc>
          <w:tcPr>
            <w:tcW w:w="3005" w:type="dxa"/>
            <w:vAlign w:val="center"/>
          </w:tcPr>
          <w:p w14:paraId="1B3E1C74" w14:textId="77777777" w:rsidR="005B5AFB" w:rsidRPr="00FD4E83" w:rsidRDefault="005B5AFB" w:rsidP="0036570E">
            <w:pPr>
              <w:jc w:val="center"/>
              <w:rPr>
                <w:bCs/>
                <w:highlight w:val="yellow"/>
              </w:rPr>
            </w:pPr>
            <w:r w:rsidRPr="00FD4E83">
              <w:rPr>
                <w:bCs/>
                <w:highlight w:val="yellow"/>
              </w:rPr>
              <w:t>-</w:t>
            </w:r>
          </w:p>
        </w:tc>
      </w:tr>
    </w:tbl>
    <w:p w14:paraId="0E8BFCFB" w14:textId="77777777" w:rsidR="005B5AFB" w:rsidRPr="00E8283E" w:rsidRDefault="005B5AFB" w:rsidP="005B5AFB">
      <w:pPr>
        <w:spacing w:after="200" w:line="276" w:lineRule="auto"/>
        <w:rPr>
          <w:sz w:val="18"/>
          <w:szCs w:val="18"/>
          <w:lang w:val="id-ID"/>
        </w:rPr>
      </w:pPr>
      <w:r w:rsidRPr="00E8283E"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53283634" w14:textId="658F3DF8" w:rsidR="00752E63" w:rsidRDefault="00954EE4" w:rsidP="00954EE4">
      <w:pPr>
        <w:spacing w:after="240" w:line="360" w:lineRule="auto"/>
        <w:jc w:val="both"/>
        <w:rPr>
          <w:lang w:val="en-HK"/>
        </w:rPr>
      </w:pPr>
      <w:r>
        <w:rPr>
          <w:lang w:val="en-HK"/>
        </w:rPr>
        <w:t xml:space="preserve">Answer the questions below within </w:t>
      </w:r>
      <w:r>
        <w:rPr>
          <w:b/>
          <w:bCs/>
          <w:lang w:val="en-HK"/>
        </w:rPr>
        <w:t xml:space="preserve">100 minutes. </w:t>
      </w:r>
      <w:r>
        <w:rPr>
          <w:lang w:val="en-HK"/>
        </w:rPr>
        <w:t xml:space="preserve">Use Google </w:t>
      </w:r>
      <w:proofErr w:type="spellStart"/>
      <w:r>
        <w:rPr>
          <w:lang w:val="en-HK"/>
        </w:rPr>
        <w:t>Colaboratory</w:t>
      </w:r>
      <w:proofErr w:type="spellEnd"/>
      <w:r>
        <w:rPr>
          <w:lang w:val="en-HK"/>
        </w:rPr>
        <w:t xml:space="preserve"> and submit your answer in an “</w:t>
      </w:r>
      <w:proofErr w:type="spellStart"/>
      <w:r>
        <w:rPr>
          <w:b/>
          <w:lang w:val="en-HK"/>
        </w:rPr>
        <w:t>ipynb</w:t>
      </w:r>
      <w:proofErr w:type="spellEnd"/>
      <w:r>
        <w:rPr>
          <w:bCs/>
          <w:lang w:val="en-HK"/>
        </w:rPr>
        <w:t>”</w:t>
      </w:r>
      <w:r>
        <w:rPr>
          <w:lang w:val="en-HK"/>
        </w:rPr>
        <w:t xml:space="preserve"> file.</w:t>
      </w:r>
    </w:p>
    <w:p w14:paraId="3E3FBAD2" w14:textId="77777777" w:rsidR="00954EE4" w:rsidRDefault="00954EE4" w:rsidP="00954EE4">
      <w:pPr>
        <w:pStyle w:val="ListParagraph"/>
        <w:numPr>
          <w:ilvl w:val="0"/>
          <w:numId w:val="16"/>
        </w:numPr>
        <w:spacing w:line="360" w:lineRule="auto"/>
        <w:rPr>
          <w:color w:val="333333"/>
          <w:shd w:val="clear" w:color="auto" w:fill="FFFFFF"/>
        </w:rPr>
      </w:pPr>
      <w:r>
        <w:rPr>
          <w:b/>
          <w:bCs/>
        </w:rPr>
        <w:t>Solving Linear Equation</w:t>
      </w:r>
    </w:p>
    <w:p w14:paraId="2DEEE16F" w14:textId="77777777" w:rsidR="00954EE4" w:rsidRPr="00A9517B" w:rsidRDefault="00954EE4" w:rsidP="00954EE4">
      <w:pPr>
        <w:pStyle w:val="ListParagraph"/>
        <w:spacing w:line="360" w:lineRule="auto"/>
        <w:rPr>
          <w:color w:val="000000" w:themeColor="text1"/>
          <w:shd w:val="clear" w:color="auto" w:fill="FFFFFF"/>
        </w:rPr>
      </w:pPr>
      <w:r w:rsidRPr="00A9517B">
        <w:rPr>
          <w:color w:val="000000" w:themeColor="text1"/>
          <w:shd w:val="clear" w:color="auto" w:fill="FFFFFF"/>
        </w:rPr>
        <w:t>Solve the following system of linear equations with the following requirements,</w:t>
      </w:r>
    </w:p>
    <w:p w14:paraId="404B1C51" w14:textId="77777777" w:rsidR="00954EE4" w:rsidRPr="00A9517B" w:rsidRDefault="00954EE4" w:rsidP="00954EE4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A9517B">
        <w:rPr>
          <w:color w:val="000000" w:themeColor="text1"/>
          <w:shd w:val="clear" w:color="auto" w:fill="FFFFFF"/>
        </w:rPr>
        <w:t xml:space="preserve">You must determine whether the </w:t>
      </w:r>
      <w:r w:rsidRPr="00A9517B">
        <w:rPr>
          <w:b/>
          <w:color w:val="000000" w:themeColor="text1"/>
          <w:shd w:val="clear" w:color="auto" w:fill="FFFFFF"/>
        </w:rPr>
        <w:t>equations</w:t>
      </w:r>
      <w:r w:rsidRPr="00A9517B">
        <w:rPr>
          <w:color w:val="000000" w:themeColor="text1"/>
          <w:shd w:val="clear" w:color="auto" w:fill="FFFFFF"/>
        </w:rPr>
        <w:t xml:space="preserve"> are </w:t>
      </w:r>
      <w:r w:rsidRPr="00A9517B">
        <w:rPr>
          <w:b/>
          <w:color w:val="000000" w:themeColor="text1"/>
          <w:shd w:val="clear" w:color="auto" w:fill="FFFFFF"/>
        </w:rPr>
        <w:t>diagonally</w:t>
      </w:r>
      <w:r w:rsidRPr="00A9517B">
        <w:rPr>
          <w:color w:val="000000" w:themeColor="text1"/>
          <w:shd w:val="clear" w:color="auto" w:fill="FFFFFF"/>
        </w:rPr>
        <w:t xml:space="preserve"> </w:t>
      </w:r>
      <w:r w:rsidRPr="00A9517B">
        <w:rPr>
          <w:b/>
          <w:color w:val="000000" w:themeColor="text1"/>
          <w:shd w:val="clear" w:color="auto" w:fill="FFFFFF"/>
        </w:rPr>
        <w:t>dominant</w:t>
      </w:r>
      <w:r w:rsidRPr="00A9517B">
        <w:rPr>
          <w:color w:val="000000" w:themeColor="text1"/>
          <w:shd w:val="clear" w:color="auto" w:fill="FFFFFF"/>
        </w:rPr>
        <w:t xml:space="preserve"> </w:t>
      </w:r>
      <w:r w:rsidRPr="00A9517B">
        <w:rPr>
          <w:b/>
          <w:color w:val="000000" w:themeColor="text1"/>
          <w:shd w:val="clear" w:color="auto" w:fill="FFFFFF"/>
        </w:rPr>
        <w:t xml:space="preserve">programmatically, if the equation is not diagonal </w:t>
      </w:r>
      <w:r w:rsidRPr="00A9517B">
        <w:rPr>
          <w:bCs/>
          <w:color w:val="000000" w:themeColor="text1"/>
          <w:shd w:val="clear" w:color="auto" w:fill="FFFFFF"/>
        </w:rPr>
        <w:t xml:space="preserve">then </w:t>
      </w:r>
      <w:r w:rsidRPr="00A9517B">
        <w:rPr>
          <w:b/>
          <w:color w:val="000000" w:themeColor="text1"/>
          <w:shd w:val="clear" w:color="auto" w:fill="FFFFFF"/>
        </w:rPr>
        <w:t>print error message.</w:t>
      </w:r>
    </w:p>
    <w:p w14:paraId="1C8A23B9" w14:textId="03E166E1" w:rsidR="00954EE4" w:rsidRPr="00A9517B" w:rsidRDefault="00954EE4" w:rsidP="00954EE4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A9517B">
        <w:rPr>
          <w:color w:val="000000" w:themeColor="text1"/>
          <w:shd w:val="clear" w:color="auto" w:fill="FFFFFF"/>
        </w:rPr>
        <w:t xml:space="preserve">If the equations are </w:t>
      </w:r>
      <w:r w:rsidRPr="00A9517B">
        <w:rPr>
          <w:b/>
          <w:color w:val="000000" w:themeColor="text1"/>
          <w:shd w:val="clear" w:color="auto" w:fill="FFFFFF"/>
        </w:rPr>
        <w:t>diagonally dominant</w:t>
      </w:r>
      <w:r w:rsidRPr="00A9517B">
        <w:rPr>
          <w:color w:val="000000" w:themeColor="text1"/>
          <w:shd w:val="clear" w:color="auto" w:fill="FFFFFF"/>
        </w:rPr>
        <w:t xml:space="preserve">, use </w:t>
      </w:r>
      <w:r w:rsidRPr="00A9517B">
        <w:rPr>
          <w:b/>
          <w:color w:val="000000" w:themeColor="text1"/>
          <w:shd w:val="clear" w:color="auto" w:fill="FFFFFF"/>
        </w:rPr>
        <w:t xml:space="preserve">Gauss-Seidel method </w:t>
      </w:r>
      <w:r w:rsidRPr="00A9517B">
        <w:rPr>
          <w:color w:val="000000" w:themeColor="text1"/>
          <w:shd w:val="clear" w:color="auto" w:fill="FFFFFF"/>
        </w:rPr>
        <w:t xml:space="preserve">and the number </w:t>
      </w:r>
      <w:r w:rsidR="00C22370">
        <w:rPr>
          <w:b/>
          <w:color w:val="000000" w:themeColor="text1"/>
          <w:shd w:val="clear" w:color="auto" w:fill="FFFFFF"/>
        </w:rPr>
        <w:t>{{</w:t>
      </w:r>
      <w:proofErr w:type="spellStart"/>
      <w:r w:rsidR="00C22370">
        <w:rPr>
          <w:b/>
          <w:color w:val="000000" w:themeColor="text1"/>
          <w:shd w:val="clear" w:color="auto" w:fill="FFFFFF"/>
        </w:rPr>
        <w:t>max_iteration_gauss_seidel</w:t>
      </w:r>
      <w:proofErr w:type="spellEnd"/>
      <w:r w:rsidR="00C22370">
        <w:rPr>
          <w:b/>
          <w:color w:val="000000" w:themeColor="text1"/>
          <w:shd w:val="clear" w:color="auto" w:fill="FFFFFF"/>
        </w:rPr>
        <w:t xml:space="preserve">}} </w:t>
      </w:r>
      <w:r w:rsidRPr="00A9517B">
        <w:rPr>
          <w:color w:val="000000" w:themeColor="text1"/>
          <w:shd w:val="clear" w:color="auto" w:fill="FFFFFF"/>
        </w:rPr>
        <w:t xml:space="preserve">as the </w:t>
      </w:r>
      <w:r w:rsidRPr="00A9517B">
        <w:rPr>
          <w:b/>
          <w:color w:val="000000" w:themeColor="text1"/>
          <w:shd w:val="clear" w:color="auto" w:fill="FFFFFF"/>
        </w:rPr>
        <w:t>max</w:t>
      </w:r>
      <w:r w:rsidRPr="00A9517B">
        <w:rPr>
          <w:color w:val="000000" w:themeColor="text1"/>
          <w:shd w:val="clear" w:color="auto" w:fill="FFFFFF"/>
        </w:rPr>
        <w:t xml:space="preserve"> </w:t>
      </w:r>
      <w:proofErr w:type="gramStart"/>
      <w:r w:rsidRPr="00A9517B">
        <w:rPr>
          <w:b/>
          <w:color w:val="000000" w:themeColor="text1"/>
          <w:shd w:val="clear" w:color="auto" w:fill="FFFFFF"/>
        </w:rPr>
        <w:t>iterations</w:t>
      </w:r>
      <w:proofErr w:type="gramEnd"/>
      <w:r w:rsidRPr="00A9517B">
        <w:rPr>
          <w:color w:val="000000" w:themeColor="text1"/>
          <w:shd w:val="clear" w:color="auto" w:fill="FFFFFF"/>
        </w:rPr>
        <w:t>.</w:t>
      </w:r>
      <w:r w:rsidRPr="00A9517B">
        <w:rPr>
          <w:b/>
          <w:color w:val="000000" w:themeColor="text1"/>
          <w:shd w:val="clear" w:color="auto" w:fill="FFFFFF"/>
        </w:rPr>
        <w:t xml:space="preserve"> </w:t>
      </w:r>
      <w:r w:rsidRPr="00A9517B">
        <w:rPr>
          <w:b/>
          <w:bCs/>
          <w:color w:val="000000" w:themeColor="text1"/>
          <w:shd w:val="clear" w:color="auto" w:fill="FFFFFF"/>
        </w:rPr>
        <w:t>Otherwise</w:t>
      </w:r>
      <w:r w:rsidRPr="00A9517B">
        <w:rPr>
          <w:color w:val="000000" w:themeColor="text1"/>
          <w:shd w:val="clear" w:color="auto" w:fill="FFFFFF"/>
        </w:rPr>
        <w:t xml:space="preserve">, show a message telling the equations are </w:t>
      </w:r>
      <w:r w:rsidRPr="00A9517B">
        <w:rPr>
          <w:b/>
          <w:bCs/>
          <w:color w:val="000000" w:themeColor="text1"/>
          <w:shd w:val="clear" w:color="auto" w:fill="FFFFFF"/>
        </w:rPr>
        <w:t>not</w:t>
      </w:r>
      <w:r w:rsidRPr="00A9517B">
        <w:rPr>
          <w:color w:val="000000" w:themeColor="text1"/>
          <w:shd w:val="clear" w:color="auto" w:fill="FFFFFF"/>
        </w:rPr>
        <w:t xml:space="preserve"> </w:t>
      </w:r>
      <w:r w:rsidRPr="00A9517B">
        <w:rPr>
          <w:b/>
          <w:bCs/>
          <w:color w:val="000000" w:themeColor="text1"/>
          <w:shd w:val="clear" w:color="auto" w:fill="FFFFFF"/>
        </w:rPr>
        <w:t>diagonally</w:t>
      </w:r>
      <w:r w:rsidRPr="00A9517B">
        <w:rPr>
          <w:color w:val="000000" w:themeColor="text1"/>
          <w:shd w:val="clear" w:color="auto" w:fill="FFFFFF"/>
        </w:rPr>
        <w:t xml:space="preserve"> </w:t>
      </w:r>
      <w:r w:rsidRPr="00A9517B">
        <w:rPr>
          <w:b/>
          <w:bCs/>
          <w:color w:val="000000" w:themeColor="text1"/>
          <w:shd w:val="clear" w:color="auto" w:fill="FFFFFF"/>
        </w:rPr>
        <w:t>dominant</w:t>
      </w:r>
      <w:r w:rsidRPr="00A9517B">
        <w:rPr>
          <w:color w:val="000000" w:themeColor="text1"/>
          <w:shd w:val="clear" w:color="auto" w:fill="FFFFFF"/>
        </w:rPr>
        <w:t>.</w:t>
      </w:r>
    </w:p>
    <w:p w14:paraId="7A8930F1" w14:textId="77777777" w:rsidR="00954EE4" w:rsidRPr="00A9517B" w:rsidRDefault="00954EE4" w:rsidP="00954EE4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mn"/>
          <w:color w:val="000000" w:themeColor="text1"/>
        </w:rPr>
      </w:pPr>
      <w:r w:rsidRPr="00A9517B">
        <w:rPr>
          <w:color w:val="000000" w:themeColor="text1"/>
          <w:shd w:val="clear" w:color="auto" w:fill="FFFFFF"/>
        </w:rPr>
        <w:t xml:space="preserve">Use a </w:t>
      </w:r>
      <w:r w:rsidRPr="00A9517B">
        <w:rPr>
          <w:b/>
          <w:bCs/>
          <w:color w:val="000000" w:themeColor="text1"/>
          <w:shd w:val="clear" w:color="auto" w:fill="FFFFFF"/>
        </w:rPr>
        <w:t>pre-defined threshold</w:t>
      </w:r>
      <w:r w:rsidRPr="00A9517B">
        <w:rPr>
          <w:color w:val="000000" w:themeColor="text1"/>
          <w:shd w:val="clear" w:color="auto" w:fill="FFFFFF"/>
        </w:rPr>
        <w:t> </w:t>
      </w:r>
      <m:oMath>
        <m: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  <m:r>
          <m:rPr>
            <m:sty m:val="p"/>
          </m:rPr>
          <w:rPr>
            <w:rStyle w:val="mo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=</m:t>
        </m:r>
        <m:r>
          <w:rPr>
            <w:rStyle w:val="mn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0.0xx</m:t>
        </m:r>
      </m:oMath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where </w:t>
      </w:r>
      <w:r w:rsidRPr="00A9517B">
        <w:rPr>
          <w:rStyle w:val="mn"/>
          <w:bCs/>
          <w:color w:val="000000" w:themeColor="text1"/>
          <w:bdr w:val="none" w:sz="0" w:space="0" w:color="auto" w:frame="1"/>
          <w:shd w:val="clear" w:color="auto" w:fill="FFFFFF"/>
        </w:rPr>
        <w:t>xx</w:t>
      </w:r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are the last two digits of your NIM.</w:t>
      </w:r>
    </w:p>
    <w:p w14:paraId="7C278B5A" w14:textId="77777777" w:rsidR="00954EE4" w:rsidRPr="00A9517B" w:rsidRDefault="00954EE4" w:rsidP="00954EE4">
      <w:pPr>
        <w:pStyle w:val="ListParagraph"/>
        <w:spacing w:line="360" w:lineRule="auto"/>
        <w:ind w:left="1440"/>
        <w:jc w:val="both"/>
        <w:rPr>
          <w:rStyle w:val="mn"/>
          <w:i/>
          <w:color w:val="000000" w:themeColor="text1"/>
          <w:bdr w:val="none" w:sz="0" w:space="0" w:color="auto" w:frame="1"/>
          <w:shd w:val="clear" w:color="auto" w:fill="FFFFFF"/>
        </w:rPr>
      </w:pPr>
      <w:r w:rsidRPr="00A9517B">
        <w:rPr>
          <w:rStyle w:val="mn"/>
          <w:i/>
          <w:color w:val="000000" w:themeColor="text1"/>
          <w:bdr w:val="none" w:sz="0" w:space="0" w:color="auto" w:frame="1"/>
          <w:shd w:val="clear" w:color="auto" w:fill="FFFFFF"/>
        </w:rPr>
        <w:t>Example:</w:t>
      </w:r>
    </w:p>
    <w:p w14:paraId="1419FB00" w14:textId="454905A7" w:rsidR="00954EE4" w:rsidRPr="00A9517B" w:rsidRDefault="00954EE4" w:rsidP="00954EE4">
      <w:pPr>
        <w:pStyle w:val="ListParagraph"/>
        <w:spacing w:line="360" w:lineRule="auto"/>
        <w:ind w:left="1440"/>
        <w:jc w:val="both"/>
        <w:rPr>
          <w:rStyle w:val="mn"/>
          <w:b/>
          <w:color w:val="000000" w:themeColor="text1"/>
          <w:bdr w:val="none" w:sz="0" w:space="0" w:color="auto" w:frame="1"/>
          <w:shd w:val="clear" w:color="auto" w:fill="FFFFFF"/>
        </w:rPr>
      </w:pPr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NIM = 2</w:t>
      </w:r>
      <w:r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7022104</w:t>
      </w:r>
      <w:r w:rsidR="00946503">
        <w:rPr>
          <w:rStyle w:val="mn"/>
          <w:color w:val="000000" w:themeColor="text1"/>
          <w:u w:val="single"/>
          <w:bdr w:val="none" w:sz="0" w:space="0" w:color="auto" w:frame="1"/>
          <w:shd w:val="clear" w:color="auto" w:fill="FFFFFF"/>
        </w:rPr>
        <w:t>99</w:t>
      </w:r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, then the </w:t>
      </w:r>
      <m:oMath>
        <m: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</m:oMath>
      <w:r w:rsidRPr="00A9517B">
        <w:rPr>
          <w:rStyle w:val="mi"/>
          <w:color w:val="000000" w:themeColor="text1"/>
          <w:bdr w:val="none" w:sz="0" w:space="0" w:color="auto" w:frame="1"/>
          <w:shd w:val="clear" w:color="auto" w:fill="FFFFFF"/>
        </w:rPr>
        <w:t xml:space="preserve"> will have a value of</w:t>
      </w:r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ϵ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=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</m:t>
        </m:r>
        <m:r>
          <m:rPr>
            <m:sty m:val="p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.</m:t>
        </m:r>
        <m:r>
          <m:rPr>
            <m:sty m:val="b"/>
          </m:rPr>
          <w:rPr>
            <w:rStyle w:val="mi"/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>099</m:t>
        </m:r>
      </m:oMath>
    </w:p>
    <w:p w14:paraId="43BEF9DA" w14:textId="6AE0DE7B" w:rsidR="00954EE4" w:rsidRPr="00A9517B" w:rsidRDefault="00954EE4" w:rsidP="00954EE4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mn"/>
          <w:color w:val="000000" w:themeColor="text1"/>
          <w:shd w:val="clear" w:color="auto" w:fill="FFFFFF"/>
        </w:rPr>
      </w:pPr>
      <w:r w:rsidRPr="00A9517B">
        <w:rPr>
          <w:rStyle w:val="mn"/>
          <w:color w:val="000000" w:themeColor="text1"/>
          <w:shd w:val="clear" w:color="auto" w:fill="FFFFFF"/>
        </w:rPr>
        <w:t xml:space="preserve">Use the value </w:t>
      </w:r>
      <w:r w:rsidR="00C22370">
        <w:rPr>
          <w:rStyle w:val="mn"/>
          <w:color w:val="000000" w:themeColor="text1"/>
          <w:shd w:val="clear" w:color="auto" w:fill="FFFFFF"/>
        </w:rPr>
        <w:t>{{</w:t>
      </w:r>
      <w:proofErr w:type="spellStart"/>
      <w:r w:rsidR="00C22370">
        <w:rPr>
          <w:rStyle w:val="mn"/>
          <w:color w:val="000000" w:themeColor="text1"/>
          <w:shd w:val="clear" w:color="auto" w:fill="FFFFFF"/>
        </w:rPr>
        <w:t>initial_value_gauss_seidel</w:t>
      </w:r>
      <w:proofErr w:type="spellEnd"/>
      <w:r w:rsidR="00C22370">
        <w:rPr>
          <w:rStyle w:val="mn"/>
          <w:color w:val="000000" w:themeColor="text1"/>
          <w:shd w:val="clear" w:color="auto" w:fill="FFFFFF"/>
        </w:rPr>
        <w:t>}}</w:t>
      </w:r>
      <w:r w:rsidRPr="00A9517B">
        <w:rPr>
          <w:rStyle w:val="mn"/>
          <w:color w:val="000000" w:themeColor="text1"/>
          <w:shd w:val="clear" w:color="auto" w:fill="FFFFFF"/>
        </w:rPr>
        <w:t xml:space="preserve"> as the initial value of </w:t>
      </w:r>
      <w:r w:rsidRPr="00A9517B">
        <w:rPr>
          <w:color w:val="000000" w:themeColor="text1"/>
          <w:shd w:val="clear" w:color="auto" w:fill="FFFFFF"/>
        </w:rPr>
        <w:t>x</w:t>
      </w:r>
      <w:r w:rsidRPr="00A9517B">
        <w:rPr>
          <w:color w:val="000000" w:themeColor="text1"/>
          <w:shd w:val="clear" w:color="auto" w:fill="FFFFFF"/>
          <w:vertAlign w:val="subscript"/>
        </w:rPr>
        <w:t>1</w:t>
      </w:r>
      <w:r w:rsidRPr="00A9517B">
        <w:rPr>
          <w:color w:val="000000" w:themeColor="text1"/>
          <w:shd w:val="clear" w:color="auto" w:fill="FFFFFF"/>
        </w:rPr>
        <w:t>, x</w:t>
      </w:r>
      <w:r w:rsidRPr="00A9517B">
        <w:rPr>
          <w:color w:val="000000" w:themeColor="text1"/>
          <w:shd w:val="clear" w:color="auto" w:fill="FFFFFF"/>
          <w:vertAlign w:val="subscript"/>
        </w:rPr>
        <w:t>2</w:t>
      </w:r>
      <w:r w:rsidRPr="00A9517B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  <w:vertAlign w:val="subscript"/>
        </w:rPr>
        <w:t xml:space="preserve"> </w:t>
      </w:r>
      <w:r>
        <w:rPr>
          <w:color w:val="000000" w:themeColor="text1"/>
          <w:shd w:val="clear" w:color="auto" w:fill="FFFFFF"/>
        </w:rPr>
        <w:t xml:space="preserve">and </w:t>
      </w:r>
      <w:r w:rsidRPr="00A9517B">
        <w:rPr>
          <w:color w:val="000000" w:themeColor="text1"/>
          <w:shd w:val="clear" w:color="auto" w:fill="FFFFFF"/>
        </w:rPr>
        <w:t>x</w:t>
      </w:r>
      <w:r w:rsidRPr="00A9517B">
        <w:rPr>
          <w:color w:val="000000" w:themeColor="text1"/>
          <w:shd w:val="clear" w:color="auto" w:fill="FFFFFF"/>
          <w:vertAlign w:val="subscript"/>
        </w:rPr>
        <w:t>3</w:t>
      </w:r>
    </w:p>
    <w:p w14:paraId="5F0E4DED" w14:textId="42D05C2F" w:rsidR="00954EE4" w:rsidRDefault="00954EE4" w:rsidP="00954EE4">
      <w:pPr>
        <w:spacing w:line="360" w:lineRule="auto"/>
        <w:ind w:left="1440"/>
        <w:jc w:val="both"/>
        <w:rPr>
          <w:color w:val="000000" w:themeColor="text1"/>
          <w:shd w:val="clear" w:color="auto" w:fill="FFFFFF"/>
        </w:rPr>
      </w:pPr>
      <w:r w:rsidRPr="00A9517B">
        <w:rPr>
          <w:color w:val="000000" w:themeColor="text1"/>
          <w:shd w:val="clear" w:color="auto" w:fill="FFFFFF"/>
        </w:rPr>
        <w:t>Then, show the result for each equation and check whether</w:t>
      </w:r>
      <w:r w:rsidRPr="00A9517B">
        <w:rPr>
          <w:rStyle w:val="mn"/>
          <w:color w:val="000000" w:themeColor="text1"/>
          <w:shd w:val="clear" w:color="auto" w:fill="FFFFFF"/>
        </w:rPr>
        <w:t xml:space="preserve"> </w:t>
      </w:r>
      <w:r w:rsidRPr="00A9517B">
        <w:rPr>
          <w:color w:val="000000" w:themeColor="text1"/>
          <w:shd w:val="clear" w:color="auto" w:fill="FFFFFF"/>
        </w:rPr>
        <w:t xml:space="preserve">the </w:t>
      </w:r>
      <w:r w:rsidRPr="00A9517B">
        <w:rPr>
          <w:b/>
          <w:color w:val="000000" w:themeColor="text1"/>
          <w:shd w:val="clear" w:color="auto" w:fill="FFFFFF"/>
        </w:rPr>
        <w:t>equations</w:t>
      </w:r>
      <w:r w:rsidRPr="00A9517B">
        <w:rPr>
          <w:color w:val="000000" w:themeColor="text1"/>
          <w:shd w:val="clear" w:color="auto" w:fill="FFFFFF"/>
        </w:rPr>
        <w:t xml:space="preserve"> below are </w:t>
      </w:r>
      <w:r w:rsidRPr="00A9517B">
        <w:rPr>
          <w:b/>
          <w:color w:val="000000" w:themeColor="text1"/>
          <w:shd w:val="clear" w:color="auto" w:fill="FFFFFF"/>
        </w:rPr>
        <w:t>convergent</w:t>
      </w:r>
      <w:r w:rsidRPr="00A9517B">
        <w:rPr>
          <w:color w:val="000000" w:themeColor="text1"/>
          <w:shd w:val="clear" w:color="auto" w:fill="FFFFFF"/>
        </w:rPr>
        <w:t xml:space="preserve"> or </w:t>
      </w:r>
      <w:r w:rsidRPr="00A9517B">
        <w:rPr>
          <w:b/>
          <w:color w:val="000000" w:themeColor="text1"/>
          <w:shd w:val="clear" w:color="auto" w:fill="FFFFFF"/>
        </w:rPr>
        <w:t xml:space="preserve">not </w:t>
      </w:r>
      <w:r w:rsidRPr="00A9517B">
        <w:rPr>
          <w:color w:val="000000" w:themeColor="text1"/>
          <w:shd w:val="clear" w:color="auto" w:fill="FFFFFF"/>
        </w:rPr>
        <w:t>and</w:t>
      </w:r>
      <w:r w:rsidRPr="00A9517B">
        <w:rPr>
          <w:b/>
          <w:color w:val="000000" w:themeColor="text1"/>
          <w:shd w:val="clear" w:color="auto" w:fill="FFFFFF"/>
        </w:rPr>
        <w:t xml:space="preserve"> print </w:t>
      </w:r>
      <w:r w:rsidRPr="00A9517B">
        <w:rPr>
          <w:color w:val="000000" w:themeColor="text1"/>
          <w:shd w:val="clear" w:color="auto" w:fill="FFFFFF"/>
        </w:rPr>
        <w:t>the</w:t>
      </w:r>
      <w:r w:rsidRPr="00A9517B">
        <w:rPr>
          <w:b/>
          <w:color w:val="000000" w:themeColor="text1"/>
          <w:shd w:val="clear" w:color="auto" w:fill="FFFFFF"/>
        </w:rPr>
        <w:t xml:space="preserve"> value </w:t>
      </w:r>
      <w:r w:rsidRPr="00A9517B">
        <w:rPr>
          <w:color w:val="000000" w:themeColor="text1"/>
          <w:shd w:val="clear" w:color="auto" w:fill="FFFFFF"/>
        </w:rPr>
        <w:t>of x</w:t>
      </w:r>
      <w:r w:rsidRPr="00A9517B">
        <w:rPr>
          <w:color w:val="000000" w:themeColor="text1"/>
          <w:shd w:val="clear" w:color="auto" w:fill="FFFFFF"/>
          <w:vertAlign w:val="subscript"/>
        </w:rPr>
        <w:t>1</w:t>
      </w:r>
      <w:r w:rsidRPr="00A9517B">
        <w:rPr>
          <w:color w:val="000000" w:themeColor="text1"/>
          <w:shd w:val="clear" w:color="auto" w:fill="FFFFFF"/>
        </w:rPr>
        <w:t>, x</w:t>
      </w:r>
      <w:r w:rsidRPr="00A9517B">
        <w:rPr>
          <w:color w:val="000000" w:themeColor="text1"/>
          <w:shd w:val="clear" w:color="auto" w:fill="FFFFFF"/>
          <w:vertAlign w:val="subscript"/>
        </w:rPr>
        <w:t>2</w:t>
      </w:r>
      <w:r w:rsidRPr="00A9517B">
        <w:rPr>
          <w:color w:val="000000" w:themeColor="text1"/>
          <w:shd w:val="clear" w:color="auto" w:fill="FFFFFF"/>
        </w:rPr>
        <w:t>,</w:t>
      </w:r>
      <w:r w:rsidRPr="00A9517B">
        <w:rPr>
          <w:color w:val="000000" w:themeColor="text1"/>
          <w:shd w:val="clear" w:color="auto" w:fill="FFFFFF"/>
          <w:vertAlign w:val="subscript"/>
        </w:rPr>
        <w:t xml:space="preserve"> </w:t>
      </w:r>
      <w:r>
        <w:rPr>
          <w:color w:val="000000" w:themeColor="text1"/>
          <w:shd w:val="clear" w:color="auto" w:fill="FFFFFF"/>
        </w:rPr>
        <w:t xml:space="preserve">and </w:t>
      </w:r>
      <w:r w:rsidRPr="00A9517B">
        <w:rPr>
          <w:color w:val="000000" w:themeColor="text1"/>
          <w:shd w:val="clear" w:color="auto" w:fill="FFFFFF"/>
        </w:rPr>
        <w:t>x</w:t>
      </w:r>
      <w:r w:rsidRPr="00A9517B">
        <w:rPr>
          <w:color w:val="000000" w:themeColor="text1"/>
          <w:shd w:val="clear" w:color="auto" w:fill="FFFFFF"/>
          <w:vertAlign w:val="subscript"/>
        </w:rPr>
        <w:t>3</w:t>
      </w:r>
      <w:r>
        <w:rPr>
          <w:color w:val="000000" w:themeColor="text1"/>
          <w:shd w:val="clear" w:color="auto" w:fill="FFFFFF"/>
        </w:rPr>
        <w:t xml:space="preserve"> </w:t>
      </w:r>
      <w:r w:rsidRPr="00A9517B">
        <w:rPr>
          <w:color w:val="000000" w:themeColor="text1"/>
          <w:shd w:val="clear" w:color="auto" w:fill="FFFFFF"/>
        </w:rPr>
        <w:t>in</w:t>
      </w:r>
      <w:r w:rsidRPr="00A9517B">
        <w:rPr>
          <w:b/>
          <w:color w:val="000000" w:themeColor="text1"/>
          <w:shd w:val="clear" w:color="auto" w:fill="FFFFFF"/>
        </w:rPr>
        <w:t xml:space="preserve"> </w:t>
      </w:r>
      <w:r w:rsidRPr="00A9517B">
        <w:rPr>
          <w:color w:val="000000" w:themeColor="text1"/>
          <w:shd w:val="clear" w:color="auto" w:fill="FFFFFF"/>
        </w:rPr>
        <w:t>each</w:t>
      </w:r>
      <w:r w:rsidRPr="00A9517B">
        <w:rPr>
          <w:b/>
          <w:color w:val="000000" w:themeColor="text1"/>
          <w:shd w:val="clear" w:color="auto" w:fill="FFFFFF"/>
        </w:rPr>
        <w:t xml:space="preserve"> iteration</w:t>
      </w:r>
      <w:r w:rsidRPr="00A9517B">
        <w:rPr>
          <w:color w:val="000000" w:themeColor="text1"/>
          <w:shd w:val="clear" w:color="auto" w:fill="FFFFFF"/>
        </w:rPr>
        <w:t xml:space="preserve">. </w:t>
      </w:r>
    </w:p>
    <w:p w14:paraId="4FE8F3A8" w14:textId="77777777" w:rsidR="00954EE4" w:rsidRDefault="00954EE4" w:rsidP="00954EE4">
      <w:pPr>
        <w:spacing w:line="360" w:lineRule="auto"/>
        <w:ind w:left="1440"/>
        <w:jc w:val="both"/>
        <w:rPr>
          <w:color w:val="000000" w:themeColor="text1"/>
          <w:shd w:val="clear" w:color="auto" w:fill="FFFFFF"/>
        </w:rPr>
      </w:pPr>
    </w:p>
    <w:p w14:paraId="2E81D55B" w14:textId="77777777" w:rsidR="00954EE4" w:rsidRDefault="00954EE4" w:rsidP="00954EE4">
      <w:pPr>
        <w:pStyle w:val="ListParagraph"/>
        <w:rPr>
          <w:iCs/>
          <w:color w:val="333333"/>
          <w:shd w:val="clear" w:color="auto" w:fill="FFFFFF"/>
        </w:rPr>
      </w:pPr>
      <w:r>
        <w:rPr>
          <w:iCs/>
          <w:color w:val="333333"/>
          <w:shd w:val="clear" w:color="auto" w:fill="FFFFFF"/>
        </w:rPr>
        <w:t>Below are the systems of linear equations that you need to solve:</w:t>
      </w:r>
    </w:p>
    <w:p w14:paraId="6DD12E15" w14:textId="77777777" w:rsidR="00C22370" w:rsidRDefault="00C22370" w:rsidP="00954EE4">
      <w:pPr>
        <w:pStyle w:val="ListParagraph"/>
        <w:rPr>
          <w:iCs/>
          <w:color w:val="333333"/>
          <w:shd w:val="clear" w:color="auto" w:fill="FFFFFF"/>
        </w:rPr>
      </w:pPr>
    </w:p>
    <w:p w14:paraId="5D6CDE2D" w14:textId="56333C0A" w:rsidR="00C22370" w:rsidRDefault="00C22370" w:rsidP="00C22370">
      <w:pPr>
        <w:pStyle w:val="ListParagraph"/>
        <w:jc w:val="center"/>
        <w:rPr>
          <w:iCs/>
          <w:color w:val="333333"/>
          <w:shd w:val="clear" w:color="auto" w:fill="FFFFFF"/>
        </w:rPr>
      </w:pPr>
      <w:r>
        <w:rPr>
          <w:iCs/>
          <w:color w:val="333333"/>
          <w:shd w:val="clear" w:color="auto" w:fill="FFFFFF"/>
        </w:rPr>
        <w:t>EQ11</w:t>
      </w:r>
    </w:p>
    <w:p w14:paraId="4F708F7D" w14:textId="06933549" w:rsidR="00C22370" w:rsidRDefault="00C22370" w:rsidP="00C22370">
      <w:pPr>
        <w:pStyle w:val="ListParagraph"/>
        <w:jc w:val="center"/>
        <w:rPr>
          <w:iCs/>
          <w:color w:val="333333"/>
          <w:shd w:val="clear" w:color="auto" w:fill="FFFFFF"/>
        </w:rPr>
      </w:pPr>
      <w:r>
        <w:rPr>
          <w:iCs/>
          <w:color w:val="333333"/>
          <w:shd w:val="clear" w:color="auto" w:fill="FFFFFF"/>
        </w:rPr>
        <w:t>EQ12</w:t>
      </w:r>
    </w:p>
    <w:p w14:paraId="2A724EF0" w14:textId="586FE957" w:rsidR="00C22370" w:rsidRDefault="00C22370" w:rsidP="00C22370">
      <w:pPr>
        <w:pStyle w:val="ListParagraph"/>
        <w:jc w:val="center"/>
        <w:rPr>
          <w:iCs/>
          <w:color w:val="333333"/>
          <w:shd w:val="clear" w:color="auto" w:fill="FFFFFF"/>
        </w:rPr>
      </w:pPr>
      <w:r>
        <w:rPr>
          <w:iCs/>
          <w:color w:val="333333"/>
          <w:shd w:val="clear" w:color="auto" w:fill="FFFFFF"/>
        </w:rPr>
        <w:t>EQ13</w:t>
      </w:r>
    </w:p>
    <w:p w14:paraId="45E2D727" w14:textId="77777777" w:rsidR="00954EE4" w:rsidRDefault="00954EE4" w:rsidP="00954EE4">
      <w:pPr>
        <w:pStyle w:val="ListParagraph"/>
        <w:rPr>
          <w:iCs/>
          <w:color w:val="333333"/>
          <w:shd w:val="clear" w:color="auto" w:fill="FFFFFF"/>
        </w:rPr>
      </w:pPr>
    </w:p>
    <w:p w14:paraId="7969F229" w14:textId="585794CE" w:rsidR="00954EE4" w:rsidRDefault="00C22370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EQ21</w:t>
      </w:r>
    </w:p>
    <w:p w14:paraId="0B0F2FB0" w14:textId="32F499C0" w:rsidR="00C22370" w:rsidRDefault="00C22370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EQ22</w:t>
      </w:r>
    </w:p>
    <w:p w14:paraId="0CB7461A" w14:textId="6CBB1857" w:rsidR="00C22370" w:rsidRDefault="00C22370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EQ23</w:t>
      </w:r>
    </w:p>
    <w:p w14:paraId="0D9983C2" w14:textId="77777777" w:rsidR="00C22370" w:rsidRDefault="00C22370" w:rsidP="00954EE4">
      <w:pPr>
        <w:pStyle w:val="ListParagraph"/>
        <w:jc w:val="center"/>
        <w:rPr>
          <w:color w:val="333333"/>
          <w:shd w:val="clear" w:color="auto" w:fill="FFFFFF"/>
        </w:rPr>
      </w:pPr>
    </w:p>
    <w:p w14:paraId="6CBB2FBC" w14:textId="60A1A748" w:rsidR="00C22370" w:rsidRDefault="00C22370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EQ31</w:t>
      </w:r>
    </w:p>
    <w:p w14:paraId="4FB5BFEA" w14:textId="349B61BA" w:rsidR="00C22370" w:rsidRDefault="00C22370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EQ32</w:t>
      </w:r>
    </w:p>
    <w:p w14:paraId="0233F4EA" w14:textId="4800FDFA" w:rsidR="00C22370" w:rsidRDefault="00C22370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EQ33</w:t>
      </w:r>
    </w:p>
    <w:p w14:paraId="741FDB46" w14:textId="77777777" w:rsidR="009614A6" w:rsidRDefault="009614A6" w:rsidP="00954EE4">
      <w:pPr>
        <w:pStyle w:val="ListParagraph"/>
        <w:jc w:val="center"/>
        <w:rPr>
          <w:color w:val="333333"/>
          <w:shd w:val="clear" w:color="auto" w:fill="FFFFFF"/>
        </w:rPr>
      </w:pPr>
    </w:p>
    <w:p w14:paraId="02BFF920" w14:textId="691C3EC1" w:rsidR="009614A6" w:rsidRDefault="009614A6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EQ41</w:t>
      </w:r>
    </w:p>
    <w:p w14:paraId="5FE9A3CD" w14:textId="7BA05145" w:rsidR="009614A6" w:rsidRDefault="009614A6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EQ42</w:t>
      </w:r>
    </w:p>
    <w:p w14:paraId="2E718CD7" w14:textId="505AB821" w:rsidR="009614A6" w:rsidRDefault="009614A6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EQ43</w:t>
      </w:r>
    </w:p>
    <w:p w14:paraId="21E01096" w14:textId="77777777" w:rsidR="009614A6" w:rsidRDefault="009614A6" w:rsidP="00954EE4">
      <w:pPr>
        <w:pStyle w:val="ListParagraph"/>
        <w:jc w:val="center"/>
        <w:rPr>
          <w:color w:val="333333"/>
          <w:shd w:val="clear" w:color="auto" w:fill="FFFFFF"/>
        </w:rPr>
      </w:pPr>
    </w:p>
    <w:p w14:paraId="24E81ED2" w14:textId="4356B1C4" w:rsidR="009614A6" w:rsidRDefault="009614A6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EQ51</w:t>
      </w:r>
    </w:p>
    <w:p w14:paraId="6306B6D4" w14:textId="6FEE75A1" w:rsidR="009614A6" w:rsidRDefault="009614A6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EQ52</w:t>
      </w:r>
    </w:p>
    <w:p w14:paraId="2816F717" w14:textId="2A23A1FE" w:rsidR="009614A6" w:rsidRPr="00C829B6" w:rsidRDefault="009614A6" w:rsidP="00954EE4">
      <w:pPr>
        <w:pStyle w:val="ListParagraph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EQ53</w:t>
      </w:r>
    </w:p>
    <w:p w14:paraId="10F32469" w14:textId="77777777" w:rsidR="00C829B6" w:rsidRPr="00954EE4" w:rsidRDefault="00C829B6" w:rsidP="00954EE4">
      <w:pPr>
        <w:pStyle w:val="ListParagraph"/>
        <w:jc w:val="center"/>
        <w:rPr>
          <w:color w:val="333333"/>
          <w:shd w:val="clear" w:color="auto" w:fill="FFFFFF"/>
        </w:rPr>
      </w:pPr>
    </w:p>
    <w:p w14:paraId="33B31CF0" w14:textId="77777777" w:rsidR="00954EE4" w:rsidRPr="00954EE4" w:rsidRDefault="00954EE4" w:rsidP="00954EE4">
      <w:pPr>
        <w:pStyle w:val="ListParagraph"/>
        <w:jc w:val="center"/>
        <w:rPr>
          <w:color w:val="333333"/>
          <w:shd w:val="clear" w:color="auto" w:fill="FFFFFF"/>
        </w:rPr>
      </w:pPr>
    </w:p>
    <w:p w14:paraId="146873C3" w14:textId="0CB91AFA" w:rsidR="00954EE4" w:rsidRDefault="00C829B6" w:rsidP="00C829B6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  <w:t>Snippet code for the equations:</w:t>
      </w:r>
    </w:p>
    <w:p w14:paraId="3AEB79F2" w14:textId="77777777" w:rsidR="00C829B6" w:rsidRDefault="00C829B6" w:rsidP="00C829B6">
      <w:pPr>
        <w:rPr>
          <w:color w:val="333333"/>
          <w:shd w:val="clear" w:color="auto" w:fill="FFFFFF"/>
        </w:rPr>
      </w:pPr>
    </w:p>
    <w:p w14:paraId="484E903B" w14:textId="41FC4956" w:rsidR="00C829B6" w:rsidRDefault="00C829B6" w:rsidP="00C829B6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06963D71" wp14:editId="55204D3C">
                <wp:extent cx="5308600" cy="7736943"/>
                <wp:effectExtent l="0" t="0" r="25400" b="1651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0" cy="773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7B243" w14:textId="2B3B66F7" w:rsidR="00C829B6" w:rsidRDefault="00C22370" w:rsidP="00C829B6"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ID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ID"/>
                              </w:rPr>
                              <w:t>xy_def_gauss_seidel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ID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963D7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18pt;height:60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">
                <v:textbox>
                  <w:txbxContent>
                    <w:p w14:paraId="6247B243" w14:textId="2B3B66F7" w:rsidR="00C829B6" w:rsidRDefault="00C22370" w:rsidP="00C829B6">
                      <w:r>
                        <w:rPr>
                          <w:rFonts w:ascii="Courier New" w:hAnsi="Courier New" w:cs="Courier New"/>
                          <w:sz w:val="21"/>
                          <w:szCs w:val="21"/>
                          <w:lang w:val="en-ID"/>
                        </w:rPr>
                        <w:t>{{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  <w:lang w:val="en-ID"/>
                        </w:rPr>
                        <w:t>xy_def_gauss_seidel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  <w:lang w:val="en-ID"/>
                        </w:rPr>
                        <w:t>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2B715E" w14:textId="77777777" w:rsidR="00C829B6" w:rsidRPr="00C829B6" w:rsidRDefault="00C829B6" w:rsidP="00C829B6">
      <w:pPr>
        <w:rPr>
          <w:color w:val="333333"/>
          <w:shd w:val="clear" w:color="auto" w:fill="FFFFFF"/>
        </w:rPr>
      </w:pPr>
    </w:p>
    <w:p w14:paraId="407AB35D" w14:textId="7668DED1" w:rsidR="00954EE4" w:rsidRDefault="00954EE4" w:rsidP="00DF4253">
      <w:pPr>
        <w:spacing w:after="240" w:line="360" w:lineRule="auto"/>
        <w:ind w:firstLine="426"/>
        <w:jc w:val="center"/>
        <w:rPr>
          <w:b/>
          <w:bCs/>
          <w:lang w:val="en-HK"/>
        </w:rPr>
      </w:pPr>
    </w:p>
    <w:p w14:paraId="1171DFBF" w14:textId="15558F30" w:rsidR="00382413" w:rsidRPr="00382413" w:rsidRDefault="00382413" w:rsidP="00A14C5C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382413">
        <w:rPr>
          <w:i w:val="0"/>
          <w:iCs w:val="0"/>
          <w:color w:val="auto"/>
          <w:sz w:val="20"/>
          <w:szCs w:val="20"/>
        </w:rPr>
        <w:lastRenderedPageBreak/>
        <w:t>{{</w:t>
      </w:r>
      <w:proofErr w:type="spellStart"/>
      <w:r>
        <w:rPr>
          <w:i w:val="0"/>
          <w:iCs w:val="0"/>
          <w:color w:val="auto"/>
          <w:sz w:val="20"/>
          <w:szCs w:val="20"/>
        </w:rPr>
        <w:t>gauss_seidel_image</w:t>
      </w:r>
      <w:proofErr w:type="spellEnd"/>
      <w:r w:rsidRPr="00382413">
        <w:rPr>
          <w:i w:val="0"/>
          <w:iCs w:val="0"/>
          <w:color w:val="auto"/>
          <w:sz w:val="20"/>
          <w:szCs w:val="20"/>
        </w:rPr>
        <w:t>}}</w:t>
      </w:r>
    </w:p>
    <w:p w14:paraId="28883162" w14:textId="6C1DB35E" w:rsidR="00A14C5C" w:rsidRPr="008E5A65" w:rsidRDefault="00A14C5C" w:rsidP="00A14C5C">
      <w:pPr>
        <w:pStyle w:val="Caption"/>
        <w:jc w:val="center"/>
        <w:rPr>
          <w:b/>
          <w:bCs/>
          <w:color w:val="auto"/>
          <w:sz w:val="20"/>
          <w:szCs w:val="20"/>
        </w:rPr>
      </w:pPr>
      <w:r w:rsidRPr="00172A9C">
        <w:rPr>
          <w:b/>
          <w:bCs/>
          <w:color w:val="auto"/>
          <w:sz w:val="20"/>
          <w:szCs w:val="20"/>
        </w:rPr>
        <w:t xml:space="preserve">Figure </w:t>
      </w:r>
      <w:r w:rsidRPr="00172A9C">
        <w:rPr>
          <w:b/>
          <w:bCs/>
          <w:color w:val="auto"/>
          <w:sz w:val="20"/>
          <w:szCs w:val="20"/>
        </w:rPr>
        <w:fldChar w:fldCharType="begin"/>
      </w:r>
      <w:r w:rsidRPr="00172A9C">
        <w:rPr>
          <w:b/>
          <w:bCs/>
          <w:color w:val="auto"/>
          <w:sz w:val="20"/>
          <w:szCs w:val="20"/>
        </w:rPr>
        <w:instrText xml:space="preserve"> SEQ Figure \* ARABIC </w:instrText>
      </w:r>
      <w:r w:rsidRPr="00172A9C">
        <w:rPr>
          <w:b/>
          <w:bCs/>
          <w:color w:val="auto"/>
          <w:sz w:val="20"/>
          <w:szCs w:val="20"/>
        </w:rPr>
        <w:fldChar w:fldCharType="separate"/>
      </w:r>
      <w:r w:rsidRPr="00172A9C">
        <w:rPr>
          <w:b/>
          <w:bCs/>
          <w:noProof/>
          <w:color w:val="auto"/>
          <w:sz w:val="20"/>
          <w:szCs w:val="20"/>
        </w:rPr>
        <w:t>1</w:t>
      </w:r>
      <w:r w:rsidRPr="00172A9C">
        <w:rPr>
          <w:b/>
          <w:bCs/>
          <w:color w:val="auto"/>
          <w:sz w:val="20"/>
          <w:szCs w:val="20"/>
        </w:rPr>
        <w:fldChar w:fldCharType="end"/>
      </w:r>
      <w:r w:rsidRPr="00172A9C">
        <w:rPr>
          <w:b/>
          <w:bCs/>
          <w:color w:val="auto"/>
          <w:sz w:val="20"/>
          <w:szCs w:val="20"/>
        </w:rPr>
        <w:t xml:space="preserve">. </w:t>
      </w:r>
      <w:r>
        <w:rPr>
          <w:b/>
          <w:bCs/>
          <w:i w:val="0"/>
          <w:iCs w:val="0"/>
          <w:color w:val="auto"/>
        </w:rPr>
        <w:t>Gauss Seidel Result with Epsilon 0.0</w:t>
      </w:r>
      <w:r w:rsidR="00946503">
        <w:rPr>
          <w:b/>
          <w:bCs/>
          <w:i w:val="0"/>
          <w:iCs w:val="0"/>
          <w:color w:val="auto"/>
        </w:rPr>
        <w:t>99</w:t>
      </w:r>
    </w:p>
    <w:p w14:paraId="1E8B275C" w14:textId="77777777" w:rsidR="00A14C5C" w:rsidRDefault="00A14C5C" w:rsidP="00A14C5C">
      <w:pPr>
        <w:spacing w:after="240" w:line="360" w:lineRule="auto"/>
        <w:rPr>
          <w:b/>
          <w:bCs/>
          <w:lang w:val="en-HK"/>
        </w:rPr>
      </w:pPr>
    </w:p>
    <w:p w14:paraId="04434A7B" w14:textId="5A8E5459" w:rsidR="00A14C5C" w:rsidRDefault="00A14C5C" w:rsidP="00A14C5C">
      <w:pPr>
        <w:pStyle w:val="ListParagraph"/>
        <w:numPr>
          <w:ilvl w:val="0"/>
          <w:numId w:val="16"/>
        </w:numPr>
        <w:spacing w:after="160" w:line="360" w:lineRule="auto"/>
        <w:rPr>
          <w:b/>
          <w:bCs/>
        </w:rPr>
      </w:pPr>
      <w:r>
        <w:rPr>
          <w:b/>
          <w:bCs/>
        </w:rPr>
        <w:t>Regression and Plotting</w:t>
      </w:r>
    </w:p>
    <w:p w14:paraId="342E7E1D" w14:textId="6F91C1C9" w:rsidR="00A14C5C" w:rsidRDefault="00A14C5C" w:rsidP="00A14C5C">
      <w:pPr>
        <w:pStyle w:val="ListParagraph"/>
        <w:spacing w:line="360" w:lineRule="auto"/>
      </w:pPr>
      <w:r>
        <w:t xml:space="preserve">Create a </w:t>
      </w:r>
      <w:r>
        <w:rPr>
          <w:b/>
        </w:rPr>
        <w:t>Least</w:t>
      </w:r>
      <w:r>
        <w:t xml:space="preserve"> </w:t>
      </w:r>
      <w:r>
        <w:rPr>
          <w:b/>
        </w:rPr>
        <w:t>Square</w:t>
      </w:r>
      <w:r>
        <w:t xml:space="preserve"> </w:t>
      </w:r>
      <w:r>
        <w:rPr>
          <w:b/>
        </w:rPr>
        <w:t>Regression</w:t>
      </w:r>
      <w:r>
        <w:t xml:space="preserve"> from the matrix (x, y) in “</w:t>
      </w:r>
      <w:r>
        <w:rPr>
          <w:b/>
          <w:bCs/>
        </w:rPr>
        <w:t>2-matrix.txt</w:t>
      </w:r>
      <w:r>
        <w:t xml:space="preserve">”, then </w:t>
      </w:r>
      <w:r>
        <w:rPr>
          <w:b/>
          <w:bCs/>
        </w:rPr>
        <w:t>print</w:t>
      </w:r>
      <w:r>
        <w:t xml:space="preserve"> the value of ‘</w:t>
      </w:r>
      <w:r>
        <w:rPr>
          <w:b/>
          <w:bCs/>
        </w:rPr>
        <w:t>m</w:t>
      </w:r>
      <w:r>
        <w:t>’ and ‘</w:t>
      </w:r>
      <w:r>
        <w:rPr>
          <w:b/>
          <w:bCs/>
        </w:rPr>
        <w:t>c</w:t>
      </w:r>
      <w:r>
        <w:t xml:space="preserve">’ from the formula of </w:t>
      </w:r>
      <w:r>
        <w:rPr>
          <w:b/>
          <w:bCs/>
        </w:rPr>
        <w:t>“y = mx + c”</w:t>
      </w:r>
      <w:r>
        <w:t xml:space="preserve">. Lastly, Show the </w:t>
      </w:r>
      <w:r>
        <w:rPr>
          <w:b/>
        </w:rPr>
        <w:t>original</w:t>
      </w:r>
      <w:r>
        <w:t xml:space="preserve"> </w:t>
      </w:r>
      <w:r>
        <w:rPr>
          <w:b/>
        </w:rPr>
        <w:t>matrix</w:t>
      </w:r>
      <w:r>
        <w:t xml:space="preserve"> and the result of </w:t>
      </w:r>
      <w:r>
        <w:rPr>
          <w:b/>
        </w:rPr>
        <w:t>Least Square Regression</w:t>
      </w:r>
      <w:r>
        <w:t xml:space="preserve"> in </w:t>
      </w:r>
      <w:r>
        <w:rPr>
          <w:b/>
        </w:rPr>
        <w:t>one</w:t>
      </w:r>
      <w:r>
        <w:t xml:space="preserve"> </w:t>
      </w:r>
      <w:r>
        <w:rPr>
          <w:b/>
        </w:rPr>
        <w:t>plot</w:t>
      </w:r>
      <w:r>
        <w:t xml:space="preserve"> using matplotlib (with legend).</w:t>
      </w:r>
    </w:p>
    <w:p w14:paraId="78AD2275" w14:textId="7EACCF79" w:rsidR="00A14C5C" w:rsidRDefault="00AC0927" w:rsidP="00A14C5C">
      <w:pPr>
        <w:pStyle w:val="ListParagraph"/>
        <w:spacing w:line="360" w:lineRule="auto"/>
        <w:jc w:val="center"/>
      </w:pPr>
      <w:r>
        <w:rPr>
          <w:noProof/>
        </w:rPr>
        <w:t>{{regression_image}}</w:t>
      </w:r>
    </w:p>
    <w:p w14:paraId="7969670E" w14:textId="4E0485E6" w:rsidR="00A14C5C" w:rsidRDefault="00A14C5C" w:rsidP="00A14C5C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172A9C">
        <w:rPr>
          <w:b/>
          <w:bCs/>
          <w:color w:val="auto"/>
          <w:sz w:val="20"/>
          <w:szCs w:val="20"/>
        </w:rPr>
        <w:t>Figure</w:t>
      </w:r>
      <w:r>
        <w:rPr>
          <w:b/>
          <w:bCs/>
          <w:color w:val="auto"/>
          <w:sz w:val="20"/>
          <w:szCs w:val="20"/>
        </w:rPr>
        <w:t xml:space="preserve"> 2</w:t>
      </w:r>
      <w:r w:rsidRPr="00172A9C">
        <w:rPr>
          <w:b/>
          <w:bCs/>
          <w:color w:val="auto"/>
          <w:sz w:val="20"/>
          <w:szCs w:val="20"/>
        </w:rPr>
        <w:t xml:space="preserve">. </w:t>
      </w:r>
      <w:r w:rsidRPr="00A14C5C">
        <w:rPr>
          <w:b/>
          <w:bCs/>
          <w:i w:val="0"/>
          <w:iCs w:val="0"/>
          <w:color w:val="auto"/>
        </w:rPr>
        <w:t xml:space="preserve"> </w:t>
      </w:r>
      <w:r>
        <w:rPr>
          <w:b/>
          <w:bCs/>
          <w:i w:val="0"/>
          <w:iCs w:val="0"/>
          <w:color w:val="auto"/>
        </w:rPr>
        <w:t>Least Square Regression Plot Result</w:t>
      </w:r>
    </w:p>
    <w:p w14:paraId="07BBDBB6" w14:textId="4E98E8B0" w:rsidR="00DC1032" w:rsidRPr="00DC1032" w:rsidRDefault="00DC1032" w:rsidP="00DC1032">
      <w:pPr>
        <w:pStyle w:val="ListParagraph"/>
        <w:numPr>
          <w:ilvl w:val="0"/>
          <w:numId w:val="16"/>
        </w:numPr>
        <w:spacing w:after="160" w:line="256" w:lineRule="auto"/>
        <w:jc w:val="both"/>
        <w:rPr>
          <w:b/>
          <w:bCs/>
          <w:color w:val="000000" w:themeColor="text1"/>
          <w:lang w:val="en-ID"/>
        </w:rPr>
      </w:pPr>
      <w:r w:rsidRPr="00A9517B">
        <w:rPr>
          <w:b/>
          <w:bCs/>
          <w:color w:val="000000" w:themeColor="text1"/>
        </w:rPr>
        <w:t>Newton Raphson</w:t>
      </w:r>
    </w:p>
    <w:p w14:paraId="4CE88A04" w14:textId="77777777" w:rsidR="00DC1032" w:rsidRPr="00A9517B" w:rsidRDefault="00DC1032" w:rsidP="00DC1032">
      <w:pPr>
        <w:spacing w:line="360" w:lineRule="auto"/>
        <w:ind w:left="709"/>
        <w:jc w:val="both"/>
        <w:rPr>
          <w:color w:val="000000" w:themeColor="text1"/>
        </w:rPr>
      </w:pPr>
      <w:r w:rsidRPr="00A9517B">
        <w:rPr>
          <w:color w:val="000000" w:themeColor="text1"/>
        </w:rPr>
        <w:t xml:space="preserve">Find the root of the equation from the equation f(x) below by using </w:t>
      </w:r>
      <w:r w:rsidRPr="00A9517B">
        <w:rPr>
          <w:b/>
          <w:bCs/>
          <w:color w:val="000000" w:themeColor="text1"/>
        </w:rPr>
        <w:t xml:space="preserve">Newton Raphson </w:t>
      </w:r>
      <w:r w:rsidRPr="00A9517B">
        <w:rPr>
          <w:color w:val="000000" w:themeColor="text1"/>
        </w:rPr>
        <w:t xml:space="preserve">method: </w:t>
      </w:r>
    </w:p>
    <w:p w14:paraId="10039E70" w14:textId="7D72865C" w:rsidR="00DC1032" w:rsidRPr="00A9517B" w:rsidRDefault="00C22370" w:rsidP="00DC1032">
      <w:pPr>
        <w:pStyle w:val="ListParagraph"/>
        <w:ind w:left="709"/>
        <w:jc w:val="center"/>
        <w:rPr>
          <w:rFonts w:ascii="Courier New" w:hAnsi="Courier New" w:cs="Courier New"/>
          <w:color w:val="000000" w:themeColor="text1"/>
          <w:lang w:val="en-HK" w:eastAsia="en-HK"/>
        </w:rPr>
      </w:pPr>
      <w:r>
        <w:rPr>
          <w:rFonts w:ascii="Courier New" w:hAnsi="Courier New" w:cs="Courier New"/>
          <w:color w:val="000000" w:themeColor="text1"/>
          <w:lang w:val="en-HK" w:eastAsia="en-HK"/>
        </w:rPr>
        <w:t>{{</w:t>
      </w:r>
      <w:proofErr w:type="spellStart"/>
      <w:r>
        <w:rPr>
          <w:rFonts w:ascii="Courier New" w:hAnsi="Courier New" w:cs="Courier New"/>
          <w:color w:val="000000" w:themeColor="text1"/>
          <w:lang w:val="en-HK" w:eastAsia="en-HK"/>
        </w:rPr>
        <w:t>equation_newton_rapshon</w:t>
      </w:r>
      <w:proofErr w:type="spellEnd"/>
      <w:r>
        <w:rPr>
          <w:rFonts w:ascii="Courier New" w:hAnsi="Courier New" w:cs="Courier New"/>
          <w:color w:val="000000" w:themeColor="text1"/>
          <w:lang w:val="en-HK" w:eastAsia="en-HK"/>
        </w:rPr>
        <w:t>}}</w:t>
      </w:r>
    </w:p>
    <w:p w14:paraId="75E1E023" w14:textId="77777777" w:rsidR="00DC1032" w:rsidRPr="00A9517B" w:rsidRDefault="00DC1032" w:rsidP="00DC1032">
      <w:pPr>
        <w:rPr>
          <w:rFonts w:ascii="Courier New" w:eastAsia="Times New Roman" w:hAnsi="Courier New" w:cs="Courier New"/>
          <w:color w:val="000000" w:themeColor="text1"/>
          <w:lang w:val="en-HK" w:eastAsia="en-HK"/>
        </w:rPr>
      </w:pPr>
    </w:p>
    <w:p w14:paraId="75609A6B" w14:textId="77777777" w:rsidR="00DC1032" w:rsidRPr="00A9517B" w:rsidRDefault="00DC1032" w:rsidP="00DC1032">
      <w:pPr>
        <w:pStyle w:val="ListParagraph"/>
        <w:numPr>
          <w:ilvl w:val="0"/>
          <w:numId w:val="19"/>
        </w:numPr>
        <w:shd w:val="clear" w:color="auto" w:fill="FFFFFE"/>
        <w:spacing w:line="360" w:lineRule="auto"/>
        <w:jc w:val="both"/>
        <w:rPr>
          <w:color w:val="000000" w:themeColor="text1"/>
        </w:rPr>
      </w:pPr>
      <w:r w:rsidRPr="00A9517B">
        <w:rPr>
          <w:color w:val="000000" w:themeColor="text1"/>
        </w:rPr>
        <w:t xml:space="preserve">How many </w:t>
      </w:r>
      <w:r w:rsidRPr="00A9517B">
        <w:rPr>
          <w:b/>
          <w:bCs/>
          <w:color w:val="000000" w:themeColor="text1"/>
        </w:rPr>
        <w:t>iterations</w:t>
      </w:r>
      <w:r w:rsidRPr="00A9517B">
        <w:rPr>
          <w:color w:val="000000" w:themeColor="text1"/>
        </w:rPr>
        <w:t xml:space="preserve"> are required to find the root of the equation?</w:t>
      </w:r>
    </w:p>
    <w:p w14:paraId="1610F6E1" w14:textId="360C5205" w:rsidR="00DC1032" w:rsidRPr="00A9517B" w:rsidRDefault="00DC1032" w:rsidP="00DC1032">
      <w:pPr>
        <w:pStyle w:val="ListParagraph"/>
        <w:numPr>
          <w:ilvl w:val="0"/>
          <w:numId w:val="19"/>
        </w:numPr>
        <w:shd w:val="clear" w:color="auto" w:fill="FFFFFE"/>
        <w:spacing w:line="360" w:lineRule="auto"/>
        <w:jc w:val="both"/>
        <w:rPr>
          <w:color w:val="000000" w:themeColor="text1"/>
          <w:lang w:val="en-HK" w:eastAsia="en-HK"/>
        </w:rPr>
      </w:pPr>
      <w:r w:rsidRPr="00A9517B">
        <w:rPr>
          <w:color w:val="000000" w:themeColor="text1"/>
        </w:rPr>
        <w:t xml:space="preserve">With first guess of the value is </w:t>
      </w:r>
      <w:r w:rsidR="00C22370">
        <w:rPr>
          <w:b/>
          <w:bCs/>
          <w:color w:val="000000" w:themeColor="text1"/>
        </w:rPr>
        <w:t>{{</w:t>
      </w:r>
      <w:proofErr w:type="spellStart"/>
      <w:r w:rsidR="00C22370">
        <w:rPr>
          <w:b/>
          <w:bCs/>
          <w:color w:val="000000" w:themeColor="text1"/>
        </w:rPr>
        <w:t>first_guess_newton_</w:t>
      </w:r>
      <w:proofErr w:type="gramStart"/>
      <w:r w:rsidR="00C22370">
        <w:rPr>
          <w:b/>
          <w:bCs/>
          <w:color w:val="000000" w:themeColor="text1"/>
        </w:rPr>
        <w:t>rapshon</w:t>
      </w:r>
      <w:proofErr w:type="spellEnd"/>
      <w:r w:rsidR="00C22370">
        <w:rPr>
          <w:b/>
          <w:bCs/>
          <w:color w:val="000000" w:themeColor="text1"/>
        </w:rPr>
        <w:t>}}</w:t>
      </w:r>
      <w:r w:rsidRPr="00A9517B">
        <w:rPr>
          <w:b/>
          <w:bCs/>
          <w:color w:val="000000" w:themeColor="text1"/>
        </w:rPr>
        <w:t>.</w:t>
      </w:r>
      <w:proofErr w:type="gramEnd"/>
      <w:r w:rsidRPr="00A9517B">
        <w:rPr>
          <w:b/>
          <w:bCs/>
          <w:color w:val="000000" w:themeColor="text1"/>
        </w:rPr>
        <w:t xml:space="preserve"> </w:t>
      </w:r>
    </w:p>
    <w:p w14:paraId="23DBE0E5" w14:textId="747169F8" w:rsidR="00DC1032" w:rsidRPr="00A9517B" w:rsidRDefault="00DC1032" w:rsidP="00DC1032">
      <w:pPr>
        <w:pStyle w:val="ListParagraph"/>
        <w:numPr>
          <w:ilvl w:val="0"/>
          <w:numId w:val="19"/>
        </w:numPr>
        <w:shd w:val="clear" w:color="auto" w:fill="FFFFFE"/>
        <w:spacing w:line="360" w:lineRule="auto"/>
        <w:jc w:val="both"/>
        <w:rPr>
          <w:color w:val="000000" w:themeColor="text1"/>
          <w:lang w:val="en-HK" w:eastAsia="en-HK"/>
        </w:rPr>
      </w:pPr>
      <w:r w:rsidRPr="00A9517B">
        <w:rPr>
          <w:color w:val="000000" w:themeColor="text1"/>
        </w:rPr>
        <w:t xml:space="preserve">With </w:t>
      </w:r>
      <w:proofErr w:type="gramStart"/>
      <w:r w:rsidRPr="00A9517B">
        <w:rPr>
          <w:b/>
          <w:bCs/>
          <w:color w:val="000000" w:themeColor="text1"/>
        </w:rPr>
        <w:t>tolerate</w:t>
      </w:r>
      <w:proofErr w:type="gramEnd"/>
      <w:r w:rsidRPr="00A9517B">
        <w:rPr>
          <w:b/>
          <w:bCs/>
          <w:color w:val="000000" w:themeColor="text1"/>
        </w:rPr>
        <w:t xml:space="preserve"> error</w:t>
      </w:r>
      <w:r w:rsidRPr="00A9517B">
        <w:rPr>
          <w:color w:val="000000" w:themeColor="text1"/>
        </w:rPr>
        <w:t xml:space="preserve"> is </w:t>
      </w:r>
      <w:r w:rsidRPr="00A9517B">
        <w:rPr>
          <w:b/>
          <w:bCs/>
          <w:color w:val="000000" w:themeColor="text1"/>
        </w:rPr>
        <w:t>0.0xx</w:t>
      </w:r>
      <w:r w:rsidRPr="00A9517B">
        <w:rPr>
          <w:color w:val="000000" w:themeColor="text1"/>
        </w:rPr>
        <w:t xml:space="preserve"> with </w:t>
      </w:r>
      <w:r w:rsidRPr="00A9517B">
        <w:rPr>
          <w:b/>
          <w:bCs/>
          <w:color w:val="000000" w:themeColor="text1"/>
        </w:rPr>
        <w:t>xx</w:t>
      </w:r>
      <w:r w:rsidRPr="00A9517B">
        <w:rPr>
          <w:color w:val="000000" w:themeColor="text1"/>
        </w:rPr>
        <w:t xml:space="preserve"> are the last digits of your NIM (e.g., </w:t>
      </w:r>
      <w:r w:rsidRPr="00A9517B"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2</w:t>
      </w:r>
      <w:r>
        <w:rPr>
          <w:rStyle w:val="mn"/>
          <w:color w:val="000000" w:themeColor="text1"/>
          <w:bdr w:val="none" w:sz="0" w:space="0" w:color="auto" w:frame="1"/>
          <w:shd w:val="clear" w:color="auto" w:fill="FFFFFF"/>
        </w:rPr>
        <w:t>7022104</w:t>
      </w:r>
      <w:r w:rsidR="006D6B47">
        <w:rPr>
          <w:rStyle w:val="mn"/>
          <w:color w:val="000000" w:themeColor="text1"/>
          <w:u w:val="single"/>
          <w:bdr w:val="none" w:sz="0" w:space="0" w:color="auto" w:frame="1"/>
          <w:shd w:val="clear" w:color="auto" w:fill="FFFFFF"/>
        </w:rPr>
        <w:t>99</w:t>
      </w:r>
      <w:r w:rsidRPr="00A9517B">
        <w:rPr>
          <w:color w:val="000000" w:themeColor="text1"/>
        </w:rPr>
        <w:t>, then the last digits of the NIM are</w:t>
      </w:r>
      <w:r w:rsidR="006D6B47">
        <w:rPr>
          <w:color w:val="000000" w:themeColor="text1"/>
        </w:rPr>
        <w:t xml:space="preserve"> </w:t>
      </w:r>
      <w:r w:rsidR="006D6B47">
        <w:rPr>
          <w:b/>
          <w:bCs/>
          <w:color w:val="000000" w:themeColor="text1"/>
        </w:rPr>
        <w:t>99</w:t>
      </w:r>
      <w:r w:rsidRPr="00A9517B">
        <w:rPr>
          <w:color w:val="000000" w:themeColor="text1"/>
        </w:rPr>
        <w:t>)</w:t>
      </w:r>
    </w:p>
    <w:p w14:paraId="454F6BC9" w14:textId="1C32A38B" w:rsidR="00DC1032" w:rsidRPr="00A9517B" w:rsidRDefault="00DC1032" w:rsidP="00DC1032">
      <w:pPr>
        <w:pStyle w:val="ListParagraph"/>
        <w:numPr>
          <w:ilvl w:val="0"/>
          <w:numId w:val="19"/>
        </w:numPr>
        <w:shd w:val="clear" w:color="auto" w:fill="FFFFFE"/>
        <w:spacing w:line="360" w:lineRule="auto"/>
        <w:jc w:val="both"/>
        <w:rPr>
          <w:color w:val="000000" w:themeColor="text1"/>
          <w:lang w:val="en-HK" w:eastAsia="en-HK"/>
        </w:rPr>
      </w:pPr>
      <w:r w:rsidRPr="00A9517B">
        <w:rPr>
          <w:color w:val="000000" w:themeColor="text1"/>
        </w:rPr>
        <w:t xml:space="preserve">With the number of the </w:t>
      </w:r>
      <w:r w:rsidRPr="00A9517B">
        <w:rPr>
          <w:b/>
          <w:bCs/>
          <w:color w:val="000000" w:themeColor="text1"/>
        </w:rPr>
        <w:t>max iterations</w:t>
      </w:r>
      <w:r w:rsidRPr="00A9517B">
        <w:rPr>
          <w:color w:val="000000" w:themeColor="text1"/>
        </w:rPr>
        <w:t xml:space="preserve"> is </w:t>
      </w:r>
      <w:r w:rsidR="006D6B47">
        <w:rPr>
          <w:b/>
          <w:bCs/>
          <w:color w:val="000000" w:themeColor="text1"/>
        </w:rPr>
        <w:t>{{</w:t>
      </w:r>
      <w:proofErr w:type="spellStart"/>
      <w:r w:rsidR="006D6B47">
        <w:rPr>
          <w:b/>
          <w:bCs/>
          <w:color w:val="000000" w:themeColor="text1"/>
        </w:rPr>
        <w:t>iteration_newton_rapshon</w:t>
      </w:r>
      <w:proofErr w:type="spellEnd"/>
      <w:r w:rsidR="006D6B47">
        <w:rPr>
          <w:b/>
          <w:bCs/>
          <w:color w:val="000000" w:themeColor="text1"/>
        </w:rPr>
        <w:t>}}</w:t>
      </w:r>
    </w:p>
    <w:p w14:paraId="4B2FE6F3" w14:textId="167B60D3" w:rsidR="00DC1032" w:rsidRPr="00DC1032" w:rsidRDefault="00DC1032" w:rsidP="00DC1032">
      <w:pPr>
        <w:pStyle w:val="ListParagraph"/>
        <w:numPr>
          <w:ilvl w:val="0"/>
          <w:numId w:val="19"/>
        </w:numPr>
        <w:shd w:val="clear" w:color="auto" w:fill="FFFFFE"/>
        <w:spacing w:line="360" w:lineRule="auto"/>
        <w:jc w:val="both"/>
        <w:rPr>
          <w:color w:val="000000" w:themeColor="text1"/>
          <w:lang w:val="en-HK" w:eastAsia="en-HK"/>
        </w:rPr>
      </w:pPr>
      <w:r w:rsidRPr="00A9517B">
        <w:rPr>
          <w:b/>
          <w:bCs/>
          <w:color w:val="000000" w:themeColor="text1"/>
        </w:rPr>
        <w:t>Print the result</w:t>
      </w:r>
      <w:r w:rsidRPr="00A9517B">
        <w:rPr>
          <w:color w:val="000000" w:themeColor="text1"/>
        </w:rPr>
        <w:t xml:space="preserve"> of the </w:t>
      </w:r>
      <w:r w:rsidRPr="00A9517B">
        <w:rPr>
          <w:b/>
          <w:bCs/>
          <w:color w:val="000000" w:themeColor="text1"/>
        </w:rPr>
        <w:t>root</w:t>
      </w:r>
      <w:r w:rsidRPr="00A9517B">
        <w:rPr>
          <w:color w:val="000000" w:themeColor="text1"/>
        </w:rPr>
        <w:t xml:space="preserve"> in </w:t>
      </w:r>
      <w:r w:rsidRPr="00A9517B">
        <w:rPr>
          <w:b/>
          <w:bCs/>
          <w:color w:val="000000" w:themeColor="text1"/>
        </w:rPr>
        <w:t>each</w:t>
      </w:r>
      <w:r w:rsidRPr="00A9517B">
        <w:rPr>
          <w:color w:val="000000" w:themeColor="text1"/>
        </w:rPr>
        <w:t xml:space="preserve"> </w:t>
      </w:r>
      <w:r w:rsidRPr="00A9517B">
        <w:rPr>
          <w:b/>
          <w:bCs/>
          <w:color w:val="000000" w:themeColor="text1"/>
        </w:rPr>
        <w:t>iteration</w:t>
      </w:r>
      <w:r w:rsidRPr="00A9517B">
        <w:rPr>
          <w:color w:val="000000" w:themeColor="text1"/>
        </w:rPr>
        <w:t xml:space="preserve">. If the iteration is </w:t>
      </w:r>
      <w:r w:rsidRPr="00A9517B">
        <w:rPr>
          <w:b/>
          <w:bCs/>
          <w:color w:val="000000" w:themeColor="text1"/>
        </w:rPr>
        <w:t>over the max</w:t>
      </w:r>
      <w:r w:rsidRPr="00A9517B">
        <w:rPr>
          <w:color w:val="000000" w:themeColor="text1"/>
        </w:rPr>
        <w:t xml:space="preserve"> iterations </w:t>
      </w:r>
      <w:proofErr w:type="gramStart"/>
      <w:r w:rsidRPr="00A9517B">
        <w:rPr>
          <w:color w:val="000000" w:themeColor="text1"/>
        </w:rPr>
        <w:t xml:space="preserve">the </w:t>
      </w:r>
      <w:r w:rsidRPr="00A9517B">
        <w:rPr>
          <w:b/>
          <w:bCs/>
          <w:color w:val="000000" w:themeColor="text1"/>
        </w:rPr>
        <w:t>print</w:t>
      </w:r>
      <w:proofErr w:type="gramEnd"/>
      <w:r w:rsidRPr="00A9517B">
        <w:rPr>
          <w:b/>
          <w:bCs/>
          <w:color w:val="000000" w:themeColor="text1"/>
        </w:rPr>
        <w:t xml:space="preserve"> error message.</w:t>
      </w:r>
    </w:p>
    <w:p w14:paraId="1AF6A38D" w14:textId="34DE36AD" w:rsidR="00DC1032" w:rsidRDefault="00103ABE" w:rsidP="00103ABE">
      <w:pPr>
        <w:pStyle w:val="ListParagraph"/>
        <w:shd w:val="clear" w:color="auto" w:fill="FFFFFE"/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{{</w:t>
      </w:r>
      <w:proofErr w:type="spellStart"/>
      <w:r>
        <w:rPr>
          <w:b/>
          <w:bCs/>
          <w:color w:val="000000" w:themeColor="text1"/>
        </w:rPr>
        <w:t>newton_rapshon_image</w:t>
      </w:r>
      <w:proofErr w:type="spellEnd"/>
      <w:r>
        <w:rPr>
          <w:b/>
          <w:bCs/>
          <w:color w:val="000000" w:themeColor="text1"/>
        </w:rPr>
        <w:t>}}</w:t>
      </w:r>
    </w:p>
    <w:p w14:paraId="2F46A380" w14:textId="2C99448C" w:rsidR="00DC1032" w:rsidRPr="00DC1032" w:rsidRDefault="00DC1032" w:rsidP="00DC1032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r w:rsidRPr="00A9517B">
        <w:rPr>
          <w:b/>
          <w:bCs/>
          <w:i w:val="0"/>
          <w:iCs w:val="0"/>
          <w:color w:val="000000" w:themeColor="text1"/>
        </w:rPr>
        <w:t>Figure</w:t>
      </w:r>
      <w:r>
        <w:rPr>
          <w:b/>
          <w:bCs/>
          <w:i w:val="0"/>
          <w:iCs w:val="0"/>
          <w:color w:val="000000" w:themeColor="text1"/>
        </w:rPr>
        <w:t xml:space="preserve"> 3</w:t>
      </w:r>
      <w:r w:rsidRPr="00A9517B">
        <w:rPr>
          <w:b/>
          <w:bCs/>
          <w:i w:val="0"/>
          <w:iCs w:val="0"/>
          <w:color w:val="000000" w:themeColor="text1"/>
        </w:rPr>
        <w:t>. Newton Raphson Result with Tolerate Error 0.0</w:t>
      </w:r>
      <w:r w:rsidR="00B46682">
        <w:rPr>
          <w:b/>
          <w:bCs/>
          <w:i w:val="0"/>
          <w:iCs w:val="0"/>
          <w:color w:val="000000" w:themeColor="text1"/>
        </w:rPr>
        <w:t>99</w:t>
      </w:r>
      <w:r>
        <w:rPr>
          <w:b/>
          <w:bCs/>
          <w:i w:val="0"/>
          <w:iCs w:val="0"/>
          <w:color w:val="000000" w:themeColor="text1"/>
        </w:rPr>
        <w:t xml:space="preserve"> </w:t>
      </w:r>
      <w:r w:rsidRPr="00DC1032">
        <w:rPr>
          <w:b/>
          <w:bCs/>
          <w:i w:val="0"/>
          <w:iCs w:val="0"/>
          <w:color w:val="auto"/>
        </w:rPr>
        <w:t xml:space="preserve"> </w:t>
      </w:r>
    </w:p>
    <w:p w14:paraId="07050AAF" w14:textId="6BEBF10C" w:rsidR="00524327" w:rsidRPr="00113058" w:rsidRDefault="00524327" w:rsidP="00113058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color w:val="000000" w:themeColor="text1"/>
        </w:rPr>
      </w:pPr>
      <w:r w:rsidRPr="00113058">
        <w:rPr>
          <w:b/>
          <w:bCs/>
          <w:color w:val="000000" w:themeColor="text1"/>
        </w:rPr>
        <w:t>Integral Riemann</w:t>
      </w:r>
    </w:p>
    <w:p w14:paraId="14F6F614" w14:textId="532EA49B" w:rsidR="00DC1032" w:rsidRPr="00524327" w:rsidRDefault="00524327" w:rsidP="00524327">
      <w:pPr>
        <w:pStyle w:val="ListParagraph"/>
        <w:spacing w:line="360" w:lineRule="auto"/>
        <w:rPr>
          <w:color w:val="000000" w:themeColor="text1"/>
          <w:shd w:val="clear" w:color="auto" w:fill="FFFFFF"/>
        </w:rPr>
      </w:pPr>
      <w:r w:rsidRPr="00A9517B">
        <w:rPr>
          <w:color w:val="000000" w:themeColor="text1"/>
          <w:shd w:val="clear" w:color="auto" w:fill="FFFFFF"/>
        </w:rPr>
        <w:t xml:space="preserve">Use the </w:t>
      </w:r>
      <w:r w:rsidR="00C22370">
        <w:rPr>
          <w:b/>
          <w:bCs/>
          <w:color w:val="000000" w:themeColor="text1"/>
          <w:shd w:val="clear" w:color="auto" w:fill="FFFFFF"/>
        </w:rPr>
        <w:t xml:space="preserve">{{method1_riemann}} </w:t>
      </w:r>
      <w:r w:rsidRPr="00A9517B">
        <w:rPr>
          <w:color w:val="000000" w:themeColor="text1"/>
          <w:shd w:val="clear" w:color="auto" w:fill="FFFFFF"/>
        </w:rPr>
        <w:t xml:space="preserve">and </w:t>
      </w:r>
      <w:r w:rsidR="00C22370">
        <w:rPr>
          <w:b/>
          <w:bCs/>
          <w:color w:val="000000" w:themeColor="text1"/>
          <w:shd w:val="clear" w:color="auto" w:fill="FFFFFF"/>
        </w:rPr>
        <w:t xml:space="preserve">{{method2_riemann}} </w:t>
      </w:r>
      <w:r w:rsidRPr="00A9517B">
        <w:rPr>
          <w:color w:val="000000" w:themeColor="text1"/>
          <w:shd w:val="clear" w:color="auto" w:fill="FFFFFF"/>
        </w:rPr>
        <w:t xml:space="preserve">Integral to find the </w:t>
      </w:r>
      <w:r w:rsidRPr="00A9517B">
        <w:rPr>
          <w:b/>
          <w:bCs/>
          <w:color w:val="000000" w:themeColor="text1"/>
          <w:shd w:val="clear" w:color="auto" w:fill="FFFFFF"/>
        </w:rPr>
        <w:t>approximate</w:t>
      </w:r>
      <w:r w:rsidRPr="00A9517B">
        <w:rPr>
          <w:color w:val="000000" w:themeColor="text1"/>
          <w:shd w:val="clear" w:color="auto" w:fill="FFFFFF"/>
        </w:rPr>
        <w:t xml:space="preserve"> </w:t>
      </w:r>
      <w:proofErr w:type="gramStart"/>
      <w:r w:rsidRPr="00A9517B">
        <w:rPr>
          <w:color w:val="000000" w:themeColor="text1"/>
          <w:shd w:val="clear" w:color="auto" w:fill="FFFFFF"/>
        </w:rPr>
        <w:t xml:space="preserve">of </w:t>
      </w:r>
      <w:r w:rsidRPr="00A9517B">
        <w:rPr>
          <w:rStyle w:val="mo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C22370">
        <w:rPr>
          <w:rStyle w:val="mo"/>
          <w:color w:val="000000" w:themeColor="text1"/>
          <w:bdr w:val="none" w:sz="0" w:space="0" w:color="auto" w:frame="1"/>
          <w:shd w:val="clear" w:color="auto" w:fill="FFFFFF"/>
        </w:rPr>
        <w:t>RIEMANN</w:t>
      </w:r>
      <w:proofErr w:type="gramEnd"/>
      <w:r w:rsidR="00C22370">
        <w:rPr>
          <w:rStyle w:val="mo"/>
          <w:color w:val="000000" w:themeColor="text1"/>
          <w:bdr w:val="none" w:sz="0" w:space="0" w:color="auto" w:frame="1"/>
          <w:shd w:val="clear" w:color="auto" w:fill="FFFFFF"/>
        </w:rPr>
        <w:t xml:space="preserve">_EQ </w:t>
      </w:r>
      <w:r w:rsidRPr="00A9517B">
        <w:rPr>
          <w:color w:val="000000" w:themeColor="text1"/>
          <w:shd w:val="clear" w:color="auto" w:fill="FFFFFF"/>
        </w:rPr>
        <w:t xml:space="preserve">With </w:t>
      </w:r>
      <w:r w:rsidR="00C22370">
        <w:rPr>
          <w:b/>
          <w:bCs/>
          <w:color w:val="000000" w:themeColor="text1"/>
          <w:shd w:val="clear" w:color="auto" w:fill="FFFFFF"/>
        </w:rPr>
        <w:t>{{</w:t>
      </w:r>
      <w:proofErr w:type="spellStart"/>
      <w:r w:rsidR="00C22370">
        <w:rPr>
          <w:b/>
          <w:bCs/>
          <w:color w:val="000000" w:themeColor="text1"/>
          <w:shd w:val="clear" w:color="auto" w:fill="FFFFFF"/>
        </w:rPr>
        <w:t>point_riemann</w:t>
      </w:r>
      <w:proofErr w:type="spellEnd"/>
      <w:r w:rsidR="00C22370">
        <w:rPr>
          <w:b/>
          <w:bCs/>
          <w:color w:val="000000" w:themeColor="text1"/>
          <w:shd w:val="clear" w:color="auto" w:fill="FFFFFF"/>
        </w:rPr>
        <w:t xml:space="preserve">}} </w:t>
      </w:r>
      <w:r w:rsidRPr="00A9517B">
        <w:rPr>
          <w:b/>
          <w:bCs/>
          <w:color w:val="000000" w:themeColor="text1"/>
          <w:shd w:val="clear" w:color="auto" w:fill="FFFFFF"/>
        </w:rPr>
        <w:t>evenly spaced grid po</w:t>
      </w:r>
      <w:r>
        <w:rPr>
          <w:b/>
          <w:bCs/>
          <w:color w:val="000000" w:themeColor="text1"/>
          <w:shd w:val="clear" w:color="auto" w:fill="FFFFFF"/>
        </w:rPr>
        <w:t>i</w:t>
      </w:r>
      <w:r w:rsidRPr="00A9517B">
        <w:rPr>
          <w:b/>
          <w:bCs/>
          <w:color w:val="000000" w:themeColor="text1"/>
          <w:shd w:val="clear" w:color="auto" w:fill="FFFFFF"/>
        </w:rPr>
        <w:t>nts</w:t>
      </w:r>
      <w:r w:rsidRPr="00A9517B">
        <w:rPr>
          <w:color w:val="000000" w:themeColor="text1"/>
          <w:shd w:val="clear" w:color="auto" w:fill="FFFFFF"/>
        </w:rPr>
        <w:t xml:space="preserve"> over the whole interval.</w:t>
      </w:r>
      <w:r w:rsidR="007F1845">
        <w:rPr>
          <w:color w:val="000000" w:themeColor="text1"/>
          <w:shd w:val="clear" w:color="auto" w:fill="FFFFFF"/>
        </w:rPr>
        <w:tab/>
      </w:r>
    </w:p>
    <w:p w14:paraId="531E593A" w14:textId="77777777" w:rsidR="00A14C5C" w:rsidRPr="00A14C5C" w:rsidRDefault="00A14C5C" w:rsidP="00A14C5C">
      <w:pPr>
        <w:rPr>
          <w:lang w:eastAsia="en-US"/>
        </w:rPr>
      </w:pPr>
    </w:p>
    <w:sectPr w:rsidR="00A14C5C" w:rsidRPr="00A14C5C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enaldy" w:date="2022-11-10T11:25:00Z" w:initials="R">
    <w:p w14:paraId="5E07AE87" w14:textId="77777777" w:rsidR="005E2ED2" w:rsidRDefault="005E2ED2" w:rsidP="005A557F">
      <w:pPr>
        <w:pStyle w:val="CommentText"/>
      </w:pPr>
      <w:r>
        <w:rPr>
          <w:rStyle w:val="CommentReference"/>
        </w:rPr>
        <w:annotationRef/>
      </w:r>
      <w:r>
        <w:t>Bagian yang ditandai kuning cukup dihiraukan saja. Silahkan langsung mengisi pada bagian soal pada halaman di paling bawah.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07AE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175E23" w16cex:dateUtc="2022-11-10T0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07AE87" w16cid:durableId="27175E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E10B9" w14:textId="77777777" w:rsidR="00D04BE9" w:rsidRDefault="00D04BE9" w:rsidP="00273E4A">
      <w:r>
        <w:separator/>
      </w:r>
    </w:p>
  </w:endnote>
  <w:endnote w:type="continuationSeparator" w:id="0">
    <w:p w14:paraId="15B3A8B1" w14:textId="77777777" w:rsidR="00D04BE9" w:rsidRDefault="00D04BE9" w:rsidP="00273E4A">
      <w:r>
        <w:continuationSeparator/>
      </w:r>
    </w:p>
  </w:endnote>
  <w:endnote w:type="continuationNotice" w:id="1">
    <w:p w14:paraId="51C8EC03" w14:textId="77777777" w:rsidR="00D04BE9" w:rsidRDefault="00D04B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line id="Line 1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1064FF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063E051C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="006035B4">
      <w:rPr>
        <w:sz w:val="22"/>
        <w:szCs w:val="22"/>
      </w:rPr>
      <w:t xml:space="preserve"> </w:t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line id="Line 2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344132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E0827" w14:textId="77777777" w:rsidR="00D04BE9" w:rsidRDefault="00D04BE9" w:rsidP="00273E4A">
      <w:r>
        <w:separator/>
      </w:r>
    </w:p>
  </w:footnote>
  <w:footnote w:type="continuationSeparator" w:id="0">
    <w:p w14:paraId="4E843E39" w14:textId="77777777" w:rsidR="00D04BE9" w:rsidRDefault="00D04BE9" w:rsidP="00273E4A">
      <w:r>
        <w:continuationSeparator/>
      </w:r>
    </w:p>
  </w:footnote>
  <w:footnote w:type="continuationNotice" w:id="1">
    <w:p w14:paraId="277C787E" w14:textId="77777777" w:rsidR="00D04BE9" w:rsidRDefault="00D04B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38CA4079" w:rsidR="005D0782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3A2C52">
            <w:rPr>
              <w:b/>
              <w:sz w:val="20"/>
              <w:highlight w:val="yellow"/>
              <w:lang w:val="id-ID"/>
            </w:rPr>
            <w:t>ddmmyy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FCB2CAE8"/>
    <w:lvl w:ilvl="0" w:tplc="D3E47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910276"/>
    <w:multiLevelType w:val="hybridMultilevel"/>
    <w:tmpl w:val="8C5C4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75510"/>
    <w:multiLevelType w:val="hybridMultilevel"/>
    <w:tmpl w:val="006A4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A52"/>
    <w:multiLevelType w:val="hybridMultilevel"/>
    <w:tmpl w:val="8C5C4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17799"/>
    <w:multiLevelType w:val="hybridMultilevel"/>
    <w:tmpl w:val="8C5C451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>
      <w:start w:val="1"/>
      <w:numFmt w:val="lowerRoman"/>
      <w:lvlText w:val="%6."/>
      <w:lvlJc w:val="right"/>
      <w:pPr>
        <w:ind w:left="4320" w:hanging="180"/>
      </w:pPr>
    </w:lvl>
    <w:lvl w:ilvl="6" w:tplc="3C09000F">
      <w:start w:val="1"/>
      <w:numFmt w:val="decimal"/>
      <w:lvlText w:val="%7."/>
      <w:lvlJc w:val="left"/>
      <w:pPr>
        <w:ind w:left="5040" w:hanging="360"/>
      </w:pPr>
    </w:lvl>
    <w:lvl w:ilvl="7" w:tplc="3C090019">
      <w:start w:val="1"/>
      <w:numFmt w:val="lowerLetter"/>
      <w:lvlText w:val="%8."/>
      <w:lvlJc w:val="left"/>
      <w:pPr>
        <w:ind w:left="5760" w:hanging="360"/>
      </w:pPr>
    </w:lvl>
    <w:lvl w:ilvl="8" w:tplc="3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E40F5B"/>
    <w:multiLevelType w:val="hybridMultilevel"/>
    <w:tmpl w:val="9394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3D3F8C"/>
    <w:multiLevelType w:val="hybridMultilevel"/>
    <w:tmpl w:val="8C5C4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4870422">
    <w:abstractNumId w:val="1"/>
  </w:num>
  <w:num w:numId="2" w16cid:durableId="1855222383">
    <w:abstractNumId w:val="6"/>
  </w:num>
  <w:num w:numId="3" w16cid:durableId="393894099">
    <w:abstractNumId w:val="14"/>
  </w:num>
  <w:num w:numId="4" w16cid:durableId="1414398655">
    <w:abstractNumId w:val="7"/>
  </w:num>
  <w:num w:numId="5" w16cid:durableId="1865751856">
    <w:abstractNumId w:val="15"/>
  </w:num>
  <w:num w:numId="6" w16cid:durableId="832599873">
    <w:abstractNumId w:val="13"/>
  </w:num>
  <w:num w:numId="7" w16cid:durableId="273369844">
    <w:abstractNumId w:val="16"/>
  </w:num>
  <w:num w:numId="8" w16cid:durableId="127017365">
    <w:abstractNumId w:val="0"/>
  </w:num>
  <w:num w:numId="9" w16cid:durableId="1661957480">
    <w:abstractNumId w:val="3"/>
  </w:num>
  <w:num w:numId="10" w16cid:durableId="3121015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9657383">
    <w:abstractNumId w:val="10"/>
  </w:num>
  <w:num w:numId="13" w16cid:durableId="1925798412">
    <w:abstractNumId w:val="12"/>
  </w:num>
  <w:num w:numId="14" w16cid:durableId="927544627">
    <w:abstractNumId w:val="19"/>
  </w:num>
  <w:num w:numId="15" w16cid:durableId="880244893">
    <w:abstractNumId w:val="2"/>
  </w:num>
  <w:num w:numId="16" w16cid:durableId="2067532914">
    <w:abstractNumId w:val="9"/>
  </w:num>
  <w:num w:numId="17" w16cid:durableId="685710513">
    <w:abstractNumId w:val="5"/>
  </w:num>
  <w:num w:numId="18" w16cid:durableId="1373382136">
    <w:abstractNumId w:val="8"/>
  </w:num>
  <w:num w:numId="19" w16cid:durableId="1469326355">
    <w:abstractNumId w:val="11"/>
  </w:num>
  <w:num w:numId="20" w16cid:durableId="379944322">
    <w:abstractNumId w:val="18"/>
  </w:num>
  <w:num w:numId="21" w16cid:durableId="5610608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enaldy">
    <w15:presenceInfo w15:providerId="AD" w15:userId="S::renaldy@binus.edu::a59edd47-9002-4fa5-97b4-f749a3d3e7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088"/>
    <w:rsid w:val="00005B35"/>
    <w:rsid w:val="00015CA5"/>
    <w:rsid w:val="00020F10"/>
    <w:rsid w:val="0002194F"/>
    <w:rsid w:val="00021F1A"/>
    <w:rsid w:val="00027D7A"/>
    <w:rsid w:val="00032302"/>
    <w:rsid w:val="00051154"/>
    <w:rsid w:val="000556DA"/>
    <w:rsid w:val="00064D8D"/>
    <w:rsid w:val="00066D66"/>
    <w:rsid w:val="00072DE7"/>
    <w:rsid w:val="000732DF"/>
    <w:rsid w:val="0009270D"/>
    <w:rsid w:val="000A0C90"/>
    <w:rsid w:val="000A23D8"/>
    <w:rsid w:val="000A3F41"/>
    <w:rsid w:val="000B2286"/>
    <w:rsid w:val="000B69D0"/>
    <w:rsid w:val="000B7EDE"/>
    <w:rsid w:val="000C3015"/>
    <w:rsid w:val="000E54BC"/>
    <w:rsid w:val="000F057A"/>
    <w:rsid w:val="000F1EBF"/>
    <w:rsid w:val="000F3EB6"/>
    <w:rsid w:val="000F7CFC"/>
    <w:rsid w:val="000F7FC6"/>
    <w:rsid w:val="00103ABE"/>
    <w:rsid w:val="001128D4"/>
    <w:rsid w:val="00113058"/>
    <w:rsid w:val="00122BC2"/>
    <w:rsid w:val="00126822"/>
    <w:rsid w:val="00131DAA"/>
    <w:rsid w:val="00137B00"/>
    <w:rsid w:val="001416D3"/>
    <w:rsid w:val="00141773"/>
    <w:rsid w:val="00145C2E"/>
    <w:rsid w:val="00150E94"/>
    <w:rsid w:val="00151847"/>
    <w:rsid w:val="00152469"/>
    <w:rsid w:val="0015698F"/>
    <w:rsid w:val="0015765B"/>
    <w:rsid w:val="00164997"/>
    <w:rsid w:val="00172A9C"/>
    <w:rsid w:val="001801F1"/>
    <w:rsid w:val="00183F26"/>
    <w:rsid w:val="00194D39"/>
    <w:rsid w:val="001955A6"/>
    <w:rsid w:val="001A300E"/>
    <w:rsid w:val="001A68E2"/>
    <w:rsid w:val="001B3A2E"/>
    <w:rsid w:val="001B68FE"/>
    <w:rsid w:val="001D4810"/>
    <w:rsid w:val="001D7F9B"/>
    <w:rsid w:val="001E4042"/>
    <w:rsid w:val="001E506C"/>
    <w:rsid w:val="001E637E"/>
    <w:rsid w:val="001E7ABE"/>
    <w:rsid w:val="001F2CF5"/>
    <w:rsid w:val="001F64B6"/>
    <w:rsid w:val="0020577A"/>
    <w:rsid w:val="00212275"/>
    <w:rsid w:val="00224780"/>
    <w:rsid w:val="00235C36"/>
    <w:rsid w:val="002376FA"/>
    <w:rsid w:val="00247FB1"/>
    <w:rsid w:val="002514F7"/>
    <w:rsid w:val="00256689"/>
    <w:rsid w:val="00261D49"/>
    <w:rsid w:val="00273E4A"/>
    <w:rsid w:val="00281799"/>
    <w:rsid w:val="00282F56"/>
    <w:rsid w:val="00284057"/>
    <w:rsid w:val="002841B3"/>
    <w:rsid w:val="00291273"/>
    <w:rsid w:val="002956DC"/>
    <w:rsid w:val="00295D46"/>
    <w:rsid w:val="00296DA6"/>
    <w:rsid w:val="002A07C0"/>
    <w:rsid w:val="002A07E4"/>
    <w:rsid w:val="002A138B"/>
    <w:rsid w:val="002A4600"/>
    <w:rsid w:val="002A66E0"/>
    <w:rsid w:val="002B00F2"/>
    <w:rsid w:val="002B7B39"/>
    <w:rsid w:val="002B7CDD"/>
    <w:rsid w:val="002C3AC5"/>
    <w:rsid w:val="002C7FC0"/>
    <w:rsid w:val="002D1472"/>
    <w:rsid w:val="002D7F31"/>
    <w:rsid w:val="002E27DB"/>
    <w:rsid w:val="002E3324"/>
    <w:rsid w:val="002F6B8D"/>
    <w:rsid w:val="003002A2"/>
    <w:rsid w:val="00305136"/>
    <w:rsid w:val="003054E4"/>
    <w:rsid w:val="00320C87"/>
    <w:rsid w:val="00321362"/>
    <w:rsid w:val="00323347"/>
    <w:rsid w:val="0032736E"/>
    <w:rsid w:val="0033331A"/>
    <w:rsid w:val="003432E6"/>
    <w:rsid w:val="003439D3"/>
    <w:rsid w:val="00355F31"/>
    <w:rsid w:val="003615D0"/>
    <w:rsid w:val="0036420F"/>
    <w:rsid w:val="0036669F"/>
    <w:rsid w:val="00366844"/>
    <w:rsid w:val="0037553B"/>
    <w:rsid w:val="00376C3B"/>
    <w:rsid w:val="00381833"/>
    <w:rsid w:val="00382413"/>
    <w:rsid w:val="0038376D"/>
    <w:rsid w:val="00384C7B"/>
    <w:rsid w:val="00387431"/>
    <w:rsid w:val="00387D06"/>
    <w:rsid w:val="00395A8E"/>
    <w:rsid w:val="003A1788"/>
    <w:rsid w:val="003A2C52"/>
    <w:rsid w:val="003A6B86"/>
    <w:rsid w:val="003B1D05"/>
    <w:rsid w:val="003B27CC"/>
    <w:rsid w:val="003B5F77"/>
    <w:rsid w:val="003C07AD"/>
    <w:rsid w:val="003C0A29"/>
    <w:rsid w:val="003C1CE6"/>
    <w:rsid w:val="003D7084"/>
    <w:rsid w:val="003E6A09"/>
    <w:rsid w:val="003F178A"/>
    <w:rsid w:val="003F4A95"/>
    <w:rsid w:val="003F71D2"/>
    <w:rsid w:val="004074A1"/>
    <w:rsid w:val="00412564"/>
    <w:rsid w:val="00420AFF"/>
    <w:rsid w:val="00422134"/>
    <w:rsid w:val="00434FFC"/>
    <w:rsid w:val="00440221"/>
    <w:rsid w:val="00444FBF"/>
    <w:rsid w:val="00446550"/>
    <w:rsid w:val="00446D31"/>
    <w:rsid w:val="00446FD1"/>
    <w:rsid w:val="0045325D"/>
    <w:rsid w:val="0045357B"/>
    <w:rsid w:val="004564E4"/>
    <w:rsid w:val="004572A4"/>
    <w:rsid w:val="004633AF"/>
    <w:rsid w:val="0046440B"/>
    <w:rsid w:val="00470964"/>
    <w:rsid w:val="004716A8"/>
    <w:rsid w:val="00494E4C"/>
    <w:rsid w:val="00496FD6"/>
    <w:rsid w:val="004A6F1F"/>
    <w:rsid w:val="004A7DA4"/>
    <w:rsid w:val="004B38E2"/>
    <w:rsid w:val="004B47B5"/>
    <w:rsid w:val="004B6AFE"/>
    <w:rsid w:val="004C0F0C"/>
    <w:rsid w:val="004C65B4"/>
    <w:rsid w:val="004D176C"/>
    <w:rsid w:val="004E15ED"/>
    <w:rsid w:val="004E4D58"/>
    <w:rsid w:val="004E7352"/>
    <w:rsid w:val="00502B1A"/>
    <w:rsid w:val="00520E03"/>
    <w:rsid w:val="00524327"/>
    <w:rsid w:val="005314B7"/>
    <w:rsid w:val="005314C2"/>
    <w:rsid w:val="00535DA7"/>
    <w:rsid w:val="005447D7"/>
    <w:rsid w:val="0054663E"/>
    <w:rsid w:val="0055410B"/>
    <w:rsid w:val="00554126"/>
    <w:rsid w:val="00556E41"/>
    <w:rsid w:val="00571B72"/>
    <w:rsid w:val="00576FD1"/>
    <w:rsid w:val="00577F0B"/>
    <w:rsid w:val="005823EC"/>
    <w:rsid w:val="00582417"/>
    <w:rsid w:val="00582D90"/>
    <w:rsid w:val="00582E4C"/>
    <w:rsid w:val="005856A0"/>
    <w:rsid w:val="00593E20"/>
    <w:rsid w:val="005A072D"/>
    <w:rsid w:val="005A32DD"/>
    <w:rsid w:val="005A557F"/>
    <w:rsid w:val="005B07D4"/>
    <w:rsid w:val="005B3392"/>
    <w:rsid w:val="005B5189"/>
    <w:rsid w:val="005B5AFB"/>
    <w:rsid w:val="005B66A9"/>
    <w:rsid w:val="005C156C"/>
    <w:rsid w:val="005C19B6"/>
    <w:rsid w:val="005C7177"/>
    <w:rsid w:val="005C7990"/>
    <w:rsid w:val="005D0782"/>
    <w:rsid w:val="005D0BD6"/>
    <w:rsid w:val="005D1399"/>
    <w:rsid w:val="005D7069"/>
    <w:rsid w:val="005E2ED2"/>
    <w:rsid w:val="005F47E6"/>
    <w:rsid w:val="005F6E64"/>
    <w:rsid w:val="005F794B"/>
    <w:rsid w:val="0060201C"/>
    <w:rsid w:val="006035B4"/>
    <w:rsid w:val="0060486C"/>
    <w:rsid w:val="00630B1D"/>
    <w:rsid w:val="00633D62"/>
    <w:rsid w:val="00634B40"/>
    <w:rsid w:val="00635EE5"/>
    <w:rsid w:val="00643F75"/>
    <w:rsid w:val="006479A2"/>
    <w:rsid w:val="00664137"/>
    <w:rsid w:val="00672B5B"/>
    <w:rsid w:val="0067443D"/>
    <w:rsid w:val="00690297"/>
    <w:rsid w:val="00692DB7"/>
    <w:rsid w:val="00696587"/>
    <w:rsid w:val="006A68EC"/>
    <w:rsid w:val="006B5898"/>
    <w:rsid w:val="006B6239"/>
    <w:rsid w:val="006C1EAF"/>
    <w:rsid w:val="006D36BC"/>
    <w:rsid w:val="006D6B47"/>
    <w:rsid w:val="006F408D"/>
    <w:rsid w:val="006F4D80"/>
    <w:rsid w:val="00701ECA"/>
    <w:rsid w:val="00702A31"/>
    <w:rsid w:val="00720962"/>
    <w:rsid w:val="0072245D"/>
    <w:rsid w:val="00732D29"/>
    <w:rsid w:val="00734A13"/>
    <w:rsid w:val="00737595"/>
    <w:rsid w:val="00752E63"/>
    <w:rsid w:val="00767516"/>
    <w:rsid w:val="00782602"/>
    <w:rsid w:val="00787247"/>
    <w:rsid w:val="007955AD"/>
    <w:rsid w:val="007A09EB"/>
    <w:rsid w:val="007A54B0"/>
    <w:rsid w:val="007B5A6A"/>
    <w:rsid w:val="007B65CC"/>
    <w:rsid w:val="007C069E"/>
    <w:rsid w:val="007C1C37"/>
    <w:rsid w:val="007C48D5"/>
    <w:rsid w:val="007D27B8"/>
    <w:rsid w:val="007D4880"/>
    <w:rsid w:val="007E0EE7"/>
    <w:rsid w:val="007E5A32"/>
    <w:rsid w:val="007F1845"/>
    <w:rsid w:val="007F65DD"/>
    <w:rsid w:val="008005F7"/>
    <w:rsid w:val="0080428F"/>
    <w:rsid w:val="00810737"/>
    <w:rsid w:val="00811C48"/>
    <w:rsid w:val="00815DB3"/>
    <w:rsid w:val="0083459F"/>
    <w:rsid w:val="0083780E"/>
    <w:rsid w:val="008674E6"/>
    <w:rsid w:val="00876001"/>
    <w:rsid w:val="00876A58"/>
    <w:rsid w:val="00891FCC"/>
    <w:rsid w:val="008939EF"/>
    <w:rsid w:val="00894072"/>
    <w:rsid w:val="00895B8D"/>
    <w:rsid w:val="008A2E58"/>
    <w:rsid w:val="008B08C6"/>
    <w:rsid w:val="008B212E"/>
    <w:rsid w:val="008B6D13"/>
    <w:rsid w:val="008B7541"/>
    <w:rsid w:val="008C1A4A"/>
    <w:rsid w:val="008C6EDD"/>
    <w:rsid w:val="008D1B94"/>
    <w:rsid w:val="008D411F"/>
    <w:rsid w:val="008D567E"/>
    <w:rsid w:val="008E22F1"/>
    <w:rsid w:val="008E5A65"/>
    <w:rsid w:val="008E7B5B"/>
    <w:rsid w:val="008F07B2"/>
    <w:rsid w:val="008F57FF"/>
    <w:rsid w:val="008F740C"/>
    <w:rsid w:val="009010C1"/>
    <w:rsid w:val="00901A30"/>
    <w:rsid w:val="0090372F"/>
    <w:rsid w:val="00905587"/>
    <w:rsid w:val="00932B6E"/>
    <w:rsid w:val="0093677F"/>
    <w:rsid w:val="00937B93"/>
    <w:rsid w:val="00941DE8"/>
    <w:rsid w:val="00944ADA"/>
    <w:rsid w:val="00946503"/>
    <w:rsid w:val="00947582"/>
    <w:rsid w:val="00954EE4"/>
    <w:rsid w:val="009550C7"/>
    <w:rsid w:val="00955F21"/>
    <w:rsid w:val="009568C5"/>
    <w:rsid w:val="009614A6"/>
    <w:rsid w:val="00961A2D"/>
    <w:rsid w:val="0097243E"/>
    <w:rsid w:val="00973849"/>
    <w:rsid w:val="00973896"/>
    <w:rsid w:val="009832E4"/>
    <w:rsid w:val="009A2464"/>
    <w:rsid w:val="009A2FF4"/>
    <w:rsid w:val="009A3737"/>
    <w:rsid w:val="009C7801"/>
    <w:rsid w:val="009D1765"/>
    <w:rsid w:val="009D23D1"/>
    <w:rsid w:val="009D54AE"/>
    <w:rsid w:val="009E29D9"/>
    <w:rsid w:val="009E4D66"/>
    <w:rsid w:val="00A02413"/>
    <w:rsid w:val="00A031F5"/>
    <w:rsid w:val="00A1473C"/>
    <w:rsid w:val="00A14C5C"/>
    <w:rsid w:val="00A16F53"/>
    <w:rsid w:val="00A32343"/>
    <w:rsid w:val="00A348AD"/>
    <w:rsid w:val="00A3618C"/>
    <w:rsid w:val="00A407CC"/>
    <w:rsid w:val="00A46082"/>
    <w:rsid w:val="00A50AF3"/>
    <w:rsid w:val="00A52AB7"/>
    <w:rsid w:val="00A53D38"/>
    <w:rsid w:val="00A552D5"/>
    <w:rsid w:val="00A55495"/>
    <w:rsid w:val="00A835F7"/>
    <w:rsid w:val="00A933D3"/>
    <w:rsid w:val="00A94D2B"/>
    <w:rsid w:val="00AA1407"/>
    <w:rsid w:val="00AB0E0A"/>
    <w:rsid w:val="00AB42BB"/>
    <w:rsid w:val="00AB7DA6"/>
    <w:rsid w:val="00AC0927"/>
    <w:rsid w:val="00AC0C63"/>
    <w:rsid w:val="00AC4CC4"/>
    <w:rsid w:val="00AC5D98"/>
    <w:rsid w:val="00AD0491"/>
    <w:rsid w:val="00AD0B16"/>
    <w:rsid w:val="00AD2114"/>
    <w:rsid w:val="00AD3BB9"/>
    <w:rsid w:val="00AD7B46"/>
    <w:rsid w:val="00AE1AE9"/>
    <w:rsid w:val="00AE39D8"/>
    <w:rsid w:val="00AE548F"/>
    <w:rsid w:val="00AE661D"/>
    <w:rsid w:val="00AF264E"/>
    <w:rsid w:val="00AF338E"/>
    <w:rsid w:val="00B04C4C"/>
    <w:rsid w:val="00B05433"/>
    <w:rsid w:val="00B17AD5"/>
    <w:rsid w:val="00B212C7"/>
    <w:rsid w:val="00B22169"/>
    <w:rsid w:val="00B25A20"/>
    <w:rsid w:val="00B34948"/>
    <w:rsid w:val="00B440FB"/>
    <w:rsid w:val="00B46682"/>
    <w:rsid w:val="00B4674F"/>
    <w:rsid w:val="00B517FB"/>
    <w:rsid w:val="00B602B9"/>
    <w:rsid w:val="00B67595"/>
    <w:rsid w:val="00B7140C"/>
    <w:rsid w:val="00B81979"/>
    <w:rsid w:val="00B8717F"/>
    <w:rsid w:val="00B9290C"/>
    <w:rsid w:val="00B92E2A"/>
    <w:rsid w:val="00B948DA"/>
    <w:rsid w:val="00B955CC"/>
    <w:rsid w:val="00B9609E"/>
    <w:rsid w:val="00BA36F2"/>
    <w:rsid w:val="00BB0F46"/>
    <w:rsid w:val="00BB5048"/>
    <w:rsid w:val="00BC6DE8"/>
    <w:rsid w:val="00BD6BF0"/>
    <w:rsid w:val="00BE0705"/>
    <w:rsid w:val="00BF2997"/>
    <w:rsid w:val="00BF7C45"/>
    <w:rsid w:val="00C00274"/>
    <w:rsid w:val="00C210CB"/>
    <w:rsid w:val="00C22370"/>
    <w:rsid w:val="00C25F66"/>
    <w:rsid w:val="00C35DBE"/>
    <w:rsid w:val="00C44051"/>
    <w:rsid w:val="00C50C6F"/>
    <w:rsid w:val="00C51D52"/>
    <w:rsid w:val="00C525FC"/>
    <w:rsid w:val="00C55773"/>
    <w:rsid w:val="00C56C03"/>
    <w:rsid w:val="00C57A8A"/>
    <w:rsid w:val="00C57FE8"/>
    <w:rsid w:val="00C6549A"/>
    <w:rsid w:val="00C72AC1"/>
    <w:rsid w:val="00C74A49"/>
    <w:rsid w:val="00C75490"/>
    <w:rsid w:val="00C81D3A"/>
    <w:rsid w:val="00C829B6"/>
    <w:rsid w:val="00C8483C"/>
    <w:rsid w:val="00C915BF"/>
    <w:rsid w:val="00CA69FA"/>
    <w:rsid w:val="00CA7D3C"/>
    <w:rsid w:val="00CB3B33"/>
    <w:rsid w:val="00CB736B"/>
    <w:rsid w:val="00CC7867"/>
    <w:rsid w:val="00CD64BC"/>
    <w:rsid w:val="00CE303E"/>
    <w:rsid w:val="00CE56A7"/>
    <w:rsid w:val="00CF11B0"/>
    <w:rsid w:val="00CF16F1"/>
    <w:rsid w:val="00D04BE9"/>
    <w:rsid w:val="00D11730"/>
    <w:rsid w:val="00D13D4D"/>
    <w:rsid w:val="00D17A4C"/>
    <w:rsid w:val="00D22C95"/>
    <w:rsid w:val="00D2647D"/>
    <w:rsid w:val="00D30822"/>
    <w:rsid w:val="00D364FD"/>
    <w:rsid w:val="00D3685C"/>
    <w:rsid w:val="00D37E0D"/>
    <w:rsid w:val="00D464D0"/>
    <w:rsid w:val="00D47C75"/>
    <w:rsid w:val="00D60A6D"/>
    <w:rsid w:val="00D61F34"/>
    <w:rsid w:val="00D67DFC"/>
    <w:rsid w:val="00D90CB6"/>
    <w:rsid w:val="00D935C8"/>
    <w:rsid w:val="00D95848"/>
    <w:rsid w:val="00DA302C"/>
    <w:rsid w:val="00DA4A85"/>
    <w:rsid w:val="00DB0A75"/>
    <w:rsid w:val="00DB0AD1"/>
    <w:rsid w:val="00DC1032"/>
    <w:rsid w:val="00DC2039"/>
    <w:rsid w:val="00DC4B9D"/>
    <w:rsid w:val="00DC700A"/>
    <w:rsid w:val="00DD2F56"/>
    <w:rsid w:val="00DE125C"/>
    <w:rsid w:val="00DE2FA6"/>
    <w:rsid w:val="00DF1FC4"/>
    <w:rsid w:val="00DF2179"/>
    <w:rsid w:val="00DF224B"/>
    <w:rsid w:val="00DF4253"/>
    <w:rsid w:val="00DF718C"/>
    <w:rsid w:val="00E0375C"/>
    <w:rsid w:val="00E03DA9"/>
    <w:rsid w:val="00E047D9"/>
    <w:rsid w:val="00E123EC"/>
    <w:rsid w:val="00E17BD5"/>
    <w:rsid w:val="00E20A43"/>
    <w:rsid w:val="00E30D48"/>
    <w:rsid w:val="00E335DA"/>
    <w:rsid w:val="00E36B77"/>
    <w:rsid w:val="00E36EA8"/>
    <w:rsid w:val="00E4764D"/>
    <w:rsid w:val="00E502A7"/>
    <w:rsid w:val="00E55EA3"/>
    <w:rsid w:val="00E57BF0"/>
    <w:rsid w:val="00E60AFD"/>
    <w:rsid w:val="00E6345F"/>
    <w:rsid w:val="00E642BF"/>
    <w:rsid w:val="00E660C4"/>
    <w:rsid w:val="00E815F9"/>
    <w:rsid w:val="00E8283E"/>
    <w:rsid w:val="00E83F0C"/>
    <w:rsid w:val="00E97178"/>
    <w:rsid w:val="00E97E5C"/>
    <w:rsid w:val="00EB5190"/>
    <w:rsid w:val="00EB7CD4"/>
    <w:rsid w:val="00EC35A7"/>
    <w:rsid w:val="00EC78DE"/>
    <w:rsid w:val="00ED5890"/>
    <w:rsid w:val="00EF17AC"/>
    <w:rsid w:val="00EF5F8F"/>
    <w:rsid w:val="00EF649B"/>
    <w:rsid w:val="00EF6C61"/>
    <w:rsid w:val="00F1770B"/>
    <w:rsid w:val="00F212B1"/>
    <w:rsid w:val="00F2252E"/>
    <w:rsid w:val="00F22A92"/>
    <w:rsid w:val="00F2595B"/>
    <w:rsid w:val="00F30E94"/>
    <w:rsid w:val="00F334C4"/>
    <w:rsid w:val="00F36E33"/>
    <w:rsid w:val="00F37131"/>
    <w:rsid w:val="00F4177A"/>
    <w:rsid w:val="00F42436"/>
    <w:rsid w:val="00F50FD3"/>
    <w:rsid w:val="00F53807"/>
    <w:rsid w:val="00F5642D"/>
    <w:rsid w:val="00F565C4"/>
    <w:rsid w:val="00F70B8B"/>
    <w:rsid w:val="00F712CE"/>
    <w:rsid w:val="00F73CB2"/>
    <w:rsid w:val="00F80742"/>
    <w:rsid w:val="00F81750"/>
    <w:rsid w:val="00F82F03"/>
    <w:rsid w:val="00F86290"/>
    <w:rsid w:val="00F955DA"/>
    <w:rsid w:val="00FA41A2"/>
    <w:rsid w:val="00FC245F"/>
    <w:rsid w:val="00FC6A3E"/>
    <w:rsid w:val="00FD4E83"/>
    <w:rsid w:val="00FE6164"/>
    <w:rsid w:val="00FF3E04"/>
    <w:rsid w:val="00FF4BC6"/>
    <w:rsid w:val="00FF691D"/>
    <w:rsid w:val="154C7155"/>
    <w:rsid w:val="51E10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580713BF-58D5-4AD8-91B2-F760BC98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752E63"/>
    <w:pPr>
      <w:ind w:left="720"/>
      <w:contextualSpacing/>
    </w:pPr>
    <w:rPr>
      <w:rFonts w:eastAsia="Times New Roman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52E63"/>
    <w:pPr>
      <w:spacing w:after="200"/>
    </w:pPr>
    <w:rPr>
      <w:rFonts w:eastAsia="Times New Roman"/>
      <w:i/>
      <w:iCs/>
      <w:color w:val="575F6D" w:themeColor="text2"/>
      <w:sz w:val="18"/>
      <w:szCs w:val="18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4EE4"/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954EE4"/>
  </w:style>
  <w:style w:type="character" w:customStyle="1" w:styleId="mi">
    <w:name w:val="mi"/>
    <w:basedOn w:val="DefaultParagraphFont"/>
    <w:rsid w:val="00954EE4"/>
  </w:style>
  <w:style w:type="character" w:customStyle="1" w:styleId="mo">
    <w:name w:val="mo"/>
    <w:basedOn w:val="DefaultParagraphFont"/>
    <w:rsid w:val="00954EE4"/>
  </w:style>
  <w:style w:type="character" w:styleId="PlaceholderText">
    <w:name w:val="Placeholder Text"/>
    <w:basedOn w:val="DefaultParagraphFont"/>
    <w:uiPriority w:val="99"/>
    <w:semiHidden/>
    <w:rsid w:val="00C223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98</TotalTime>
  <Pages>5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cp:lastModifiedBy>William Sebastian Liman</cp:lastModifiedBy>
  <cp:revision>22</cp:revision>
  <dcterms:created xsi:type="dcterms:W3CDTF">2024-11-13T02:57:00Z</dcterms:created>
  <dcterms:modified xsi:type="dcterms:W3CDTF">2025-08-08T10:25:00Z</dcterms:modified>
</cp:coreProperties>
</file>